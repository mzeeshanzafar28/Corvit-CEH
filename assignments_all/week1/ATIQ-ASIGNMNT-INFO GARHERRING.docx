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sz w:val="24"/>
        </w:rPr>
        <w:id w:val="-1290352585"/>
        <w:docPartObj>
          <w:docPartGallery w:val="Cover Pages"/>
          <w:docPartUnique/>
        </w:docPartObj>
      </w:sdtPr>
      <w:sdtEndPr>
        <w:rPr>
          <w:sz w:val="20"/>
        </w:rPr>
      </w:sdtEndPr>
      <w:sdtContent>
        <w:p w14:paraId="640A3D1C" w14:textId="5CFBED53" w:rsidR="00B706F7" w:rsidRDefault="00BD64A1">
          <w:pPr>
            <w:pStyle w:val="NoSpacing"/>
            <w:rPr>
              <w:sz w:val="24"/>
            </w:rPr>
          </w:pPr>
          <w:r>
            <w:rPr>
              <w:noProof/>
            </w:rPr>
            <mc:AlternateContent>
              <mc:Choice Requires="wps">
                <w:drawing>
                  <wp:anchor distT="0" distB="0" distL="114300" distR="114300" simplePos="0" relativeHeight="251660288" behindDoc="0" locked="0" layoutInCell="1" allowOverlap="0" wp14:anchorId="59962AE1" wp14:editId="70F7CEDB">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DACA79" w14:textId="1344B8C0" w:rsidR="00B706F7" w:rsidRDefault="00866CAB">
                                <w:pPr>
                                  <w:pStyle w:val="ContactInfo"/>
                                </w:pPr>
                                <w:sdt>
                                  <w:sdtPr>
                                    <w:alias w:val="Name"/>
                                    <w:tag w:val=""/>
                                    <w:id w:val="-304397026"/>
                                    <w:placeholder>
                                      <w:docPart w:val="40B242548C1340F193FD5576008405A4"/>
                                    </w:placeholder>
                                    <w:dataBinding w:prefixMappings="xmlns:ns0='http://purl.org/dc/elements/1.1/' xmlns:ns1='http://schemas.openxmlformats.org/package/2006/metadata/core-properties' " w:xpath="/ns1:coreProperties[1]/ns0:creator[1]" w:storeItemID="{6C3C8BC8-F283-45AE-878A-BAB7291924A1}"/>
                                    <w:text/>
                                  </w:sdtPr>
                                  <w:sdtEndPr/>
                                  <w:sdtContent>
                                    <w:r w:rsidR="00B46C34">
                                      <w:t>ATIQ-UR-REHMAN</w:t>
                                    </w:r>
                                  </w:sdtContent>
                                </w:sdt>
                                <w:r w:rsidR="00BD64A1">
                                  <w:t> | </w:t>
                                </w:r>
                                <w:sdt>
                                  <w:sdtPr>
                                    <w:alias w:val="Course Title"/>
                                    <w:tag w:val=""/>
                                    <w:id w:val="-728219936"/>
                                    <w:placeholder>
                                      <w:docPart w:val="D0940E45A569420398DBC6583EBB2046"/>
                                    </w:placeholder>
                                    <w:dataBinding w:prefixMappings="xmlns:ns0='http://purl.org/dc/elements/1.1/' xmlns:ns1='http://schemas.openxmlformats.org/package/2006/metadata/core-properties' " w:xpath="/ns1:coreProperties[1]/ns1:keywords[1]" w:storeItemID="{6C3C8BC8-F283-45AE-878A-BAB7291924A1}"/>
                                    <w:text/>
                                  </w:sdtPr>
                                  <w:sdtEndPr/>
                                  <w:sdtContent>
                                    <w:r w:rsidR="00B46C34">
                                      <w:t>CERTIFIED ETHICAL HACKER</w:t>
                                    </w:r>
                                  </w:sdtContent>
                                </w:sdt>
                                <w:r w:rsidR="00BD64A1">
                                  <w:t> | </w:t>
                                </w:r>
                                <w:sdt>
                                  <w:sdtPr>
                                    <w:alias w:val="Date"/>
                                    <w:tag w:val=""/>
                                    <w:id w:val="2032065285"/>
                                    <w:placeholder>
                                      <w:docPart w:val="F3427F68ECD144BC8F92A3B134DCA363"/>
                                    </w:placeholder>
                                    <w:dataBinding w:prefixMappings="xmlns:ns0='http://schemas.microsoft.com/office/2006/coverPageProps' " w:xpath="/ns0:CoverPageProperties[1]/ns0:PublishDate[1]" w:storeItemID="{55AF091B-3C7A-41E3-B477-F2FDAA23CFDA}"/>
                                    <w:date w:fullDate="2024-07-28T00:00:00Z">
                                      <w:dateFormat w:val="MMMM d, yyyy"/>
                                      <w:lid w:val="en-US"/>
                                      <w:storeMappedDataAs w:val="dateTime"/>
                                      <w:calendar w:val="gregorian"/>
                                    </w:date>
                                  </w:sdtPr>
                                  <w:sdtEndPr/>
                                  <w:sdtContent>
                                    <w:r w:rsidR="00B46C34">
                                      <w:t>July 28, 2024</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59962AE1"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14:paraId="69DACA79" w14:textId="1344B8C0" w:rsidR="00B706F7" w:rsidRDefault="00866CAB">
                          <w:pPr>
                            <w:pStyle w:val="ContactInfo"/>
                          </w:pPr>
                          <w:sdt>
                            <w:sdtPr>
                              <w:alias w:val="Name"/>
                              <w:tag w:val=""/>
                              <w:id w:val="-304397026"/>
                              <w:placeholder>
                                <w:docPart w:val="40B242548C1340F193FD5576008405A4"/>
                              </w:placeholder>
                              <w:dataBinding w:prefixMappings="xmlns:ns0='http://purl.org/dc/elements/1.1/' xmlns:ns1='http://schemas.openxmlformats.org/package/2006/metadata/core-properties' " w:xpath="/ns1:coreProperties[1]/ns0:creator[1]" w:storeItemID="{6C3C8BC8-F283-45AE-878A-BAB7291924A1}"/>
                              <w:text/>
                            </w:sdtPr>
                            <w:sdtEndPr/>
                            <w:sdtContent>
                              <w:r w:rsidR="00B46C34">
                                <w:t>ATIQ-UR-REHMAN</w:t>
                              </w:r>
                            </w:sdtContent>
                          </w:sdt>
                          <w:r w:rsidR="00BD64A1">
                            <w:t> | </w:t>
                          </w:r>
                          <w:sdt>
                            <w:sdtPr>
                              <w:alias w:val="Course Title"/>
                              <w:tag w:val=""/>
                              <w:id w:val="-728219936"/>
                              <w:placeholder>
                                <w:docPart w:val="D0940E45A569420398DBC6583EBB2046"/>
                              </w:placeholder>
                              <w:dataBinding w:prefixMappings="xmlns:ns0='http://purl.org/dc/elements/1.1/' xmlns:ns1='http://schemas.openxmlformats.org/package/2006/metadata/core-properties' " w:xpath="/ns1:coreProperties[1]/ns1:keywords[1]" w:storeItemID="{6C3C8BC8-F283-45AE-878A-BAB7291924A1}"/>
                              <w:text/>
                            </w:sdtPr>
                            <w:sdtEndPr/>
                            <w:sdtContent>
                              <w:r w:rsidR="00B46C34">
                                <w:t>CERTIFIED ETHICAL HACKER</w:t>
                              </w:r>
                            </w:sdtContent>
                          </w:sdt>
                          <w:r w:rsidR="00BD64A1">
                            <w:t> | </w:t>
                          </w:r>
                          <w:sdt>
                            <w:sdtPr>
                              <w:alias w:val="Date"/>
                              <w:tag w:val=""/>
                              <w:id w:val="2032065285"/>
                              <w:placeholder>
                                <w:docPart w:val="F3427F68ECD144BC8F92A3B134DCA363"/>
                              </w:placeholder>
                              <w:dataBinding w:prefixMappings="xmlns:ns0='http://schemas.microsoft.com/office/2006/coverPageProps' " w:xpath="/ns0:CoverPageProperties[1]/ns0:PublishDate[1]" w:storeItemID="{55AF091B-3C7A-41E3-B477-F2FDAA23CFDA}"/>
                              <w:date w:fullDate="2024-07-28T00:00:00Z">
                                <w:dateFormat w:val="MMMM d, yyyy"/>
                                <w:lid w:val="en-US"/>
                                <w:storeMappedDataAs w:val="dateTime"/>
                                <w:calendar w:val="gregorian"/>
                              </w:date>
                            </w:sdtPr>
                            <w:sdtEndPr/>
                            <w:sdtContent>
                              <w:r w:rsidR="00B46C34">
                                <w:t>July 28, 2024</w:t>
                              </w:r>
                            </w:sdtContent>
                          </w:sdt>
                        </w:p>
                      </w:txbxContent>
                    </v:textbox>
                    <w10:wrap type="square" anchorx="margin" anchory="margin"/>
                  </v:shape>
                </w:pict>
              </mc:Fallback>
            </mc:AlternateContent>
          </w:r>
          <w:r>
            <w:rPr>
              <w:noProof/>
            </w:rPr>
            <mc:AlternateContent>
              <mc:Choice Requires="wps">
                <w:drawing>
                  <wp:anchor distT="0" distB="0" distL="114300" distR="114300" simplePos="0" relativeHeight="251661312" behindDoc="0" locked="0" layoutInCell="1" allowOverlap="0" wp14:anchorId="6DC78E95" wp14:editId="1BB5E10B">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DB1E4B" w14:textId="2BE254FB" w:rsidR="00B706F7" w:rsidRDefault="00866CAB">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B46C34">
                                      <w:t>INFORMATION GATHER ABOUT WIKIPEDIA.ORG</w:t>
                                    </w:r>
                                  </w:sdtContent>
                                </w:sdt>
                              </w:p>
                              <w:p w14:paraId="162621CE" w14:textId="1091FB47" w:rsidR="00B706F7" w:rsidRDefault="00866CAB">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B46C34">
                                      <w:t>INFO FROM COMMANDS, INFO FROM DIFF WEBSITES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6DC78E95"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p w14:paraId="69DB1E4B" w14:textId="2BE254FB" w:rsidR="00B706F7" w:rsidRDefault="00866CAB">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B46C34">
                                <w:t>INFORMATION GATHER ABOUT WIKIPEDIA.ORG</w:t>
                              </w:r>
                            </w:sdtContent>
                          </w:sdt>
                        </w:p>
                        <w:p w14:paraId="162621CE" w14:textId="1091FB47" w:rsidR="00B706F7" w:rsidRDefault="00866CAB">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B46C34">
                                <w:t>INFO FROM COMMANDS, INFO FROM DIFF WEBSITES</w:t>
                              </w:r>
                            </w:sdtContent>
                          </w:sdt>
                        </w:p>
                      </w:txbxContent>
                    </v:textbox>
                    <w10:wrap type="square" anchorx="margin" anchory="margin"/>
                  </v:shape>
                </w:pict>
              </mc:Fallback>
            </mc:AlternateContent>
          </w:r>
          <w:r w:rsidR="00B46C34">
            <w:rPr>
              <w:noProof/>
            </w:rPr>
            <w:drawing>
              <wp:inline distT="0" distB="0" distL="0" distR="0" wp14:anchorId="011C6E25" wp14:editId="10B176D8">
                <wp:extent cx="5372100" cy="544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2100" cy="5448300"/>
                        </a:xfrm>
                        <a:prstGeom prst="rect">
                          <a:avLst/>
                        </a:prstGeom>
                        <a:noFill/>
                        <a:ln>
                          <a:noFill/>
                        </a:ln>
                      </pic:spPr>
                    </pic:pic>
                  </a:graphicData>
                </a:graphic>
              </wp:inline>
            </w:drawing>
          </w:r>
        </w:p>
        <w:p w14:paraId="77D7587D" w14:textId="77777777" w:rsidR="00B706F7" w:rsidRDefault="00BD64A1">
          <w:r>
            <w:br w:type="page"/>
          </w:r>
        </w:p>
      </w:sdtContent>
    </w:sdt>
    <w:bookmarkEnd w:id="4"/>
    <w:bookmarkEnd w:id="3"/>
    <w:bookmarkEnd w:id="2"/>
    <w:bookmarkEnd w:id="1"/>
    <w:bookmarkEnd w:id="0"/>
    <w:p w14:paraId="2DB37B83" w14:textId="5D5DDA04" w:rsidR="00B706F7" w:rsidRDefault="00B46C34" w:rsidP="00B46C34">
      <w:pPr>
        <w:pStyle w:val="Heading1"/>
      </w:pPr>
      <w:r>
        <w:lastRenderedPageBreak/>
        <w:t>INFORMATION GATHER FROM COMMANDS:</w:t>
      </w:r>
    </w:p>
    <w:p w14:paraId="7481C01D" w14:textId="60C382F2" w:rsidR="00B46C34" w:rsidRDefault="007E407B" w:rsidP="00B46C34">
      <w:pPr>
        <w:pStyle w:val="Heading2"/>
      </w:pPr>
      <w:r>
        <w:t>1)</w:t>
      </w:r>
      <w:r w:rsidR="00B46C34">
        <w:t>WHOIS COMMANDS:</w:t>
      </w:r>
    </w:p>
    <w:p w14:paraId="49594CCE" w14:textId="77777777" w:rsidR="00B46C34" w:rsidRPr="00320B58" w:rsidRDefault="00B46C34" w:rsidP="00B46C34">
      <w:pPr>
        <w:rPr>
          <w:rStyle w:val="NoSpacingChar"/>
        </w:rPr>
      </w:pPr>
      <w:r>
        <w:t xml:space="preserve">Domain Name: </w:t>
      </w:r>
      <w:r w:rsidRPr="00320B58">
        <w:rPr>
          <w:rStyle w:val="NoSpacingChar"/>
        </w:rPr>
        <w:t>wikipedia.org</w:t>
      </w:r>
    </w:p>
    <w:p w14:paraId="01E44F0F" w14:textId="77777777" w:rsidR="00B46C34" w:rsidRDefault="00B46C34" w:rsidP="00B46C34">
      <w:r>
        <w:t xml:space="preserve">Registry Domain ID: </w:t>
      </w:r>
      <w:r w:rsidRPr="00320B58">
        <w:rPr>
          <w:rStyle w:val="NoSpacingChar"/>
        </w:rPr>
        <w:t>d1a549fdfc3c4dd389c3c575a889efb1-LROR</w:t>
      </w:r>
    </w:p>
    <w:p w14:paraId="2EB9AC38" w14:textId="77777777" w:rsidR="00B46C34" w:rsidRDefault="00B46C34" w:rsidP="00B46C34">
      <w:r>
        <w:t xml:space="preserve">Registrar WHOIS Server: </w:t>
      </w:r>
      <w:r w:rsidRPr="00320B58">
        <w:rPr>
          <w:rStyle w:val="NoSpacingChar"/>
        </w:rPr>
        <w:t>http://whois.markmonitor.com</w:t>
      </w:r>
    </w:p>
    <w:p w14:paraId="2410BBE9" w14:textId="77777777" w:rsidR="00B46C34" w:rsidRDefault="00B46C34" w:rsidP="00B46C34">
      <w:r>
        <w:t xml:space="preserve">Registrar URL: </w:t>
      </w:r>
      <w:r w:rsidRPr="00320B58">
        <w:rPr>
          <w:rStyle w:val="NoSpacingChar"/>
        </w:rPr>
        <w:t>http://www.markmonitor.com</w:t>
      </w:r>
    </w:p>
    <w:p w14:paraId="3105A2C7" w14:textId="77777777" w:rsidR="00B46C34" w:rsidRDefault="00B46C34" w:rsidP="00B46C34">
      <w:r>
        <w:t xml:space="preserve">Updated Date: </w:t>
      </w:r>
      <w:r w:rsidRPr="00320B58">
        <w:rPr>
          <w:rStyle w:val="NoSpacingChar"/>
        </w:rPr>
        <w:t>2023-12-17T09:18:25Z</w:t>
      </w:r>
    </w:p>
    <w:p w14:paraId="40426A8F" w14:textId="77777777" w:rsidR="00B46C34" w:rsidRDefault="00B46C34" w:rsidP="00B46C34">
      <w:r>
        <w:t xml:space="preserve">Creation Date: </w:t>
      </w:r>
      <w:r w:rsidRPr="00320B58">
        <w:rPr>
          <w:rStyle w:val="NoSpacingChar"/>
        </w:rPr>
        <w:t>2001-01-13T00:12:14Z</w:t>
      </w:r>
    </w:p>
    <w:p w14:paraId="4EFEC79D" w14:textId="77777777" w:rsidR="00B46C34" w:rsidRDefault="00B46C34" w:rsidP="00B46C34">
      <w:r>
        <w:t xml:space="preserve">Registry Expiry Date: </w:t>
      </w:r>
      <w:r w:rsidRPr="00320B58">
        <w:rPr>
          <w:rStyle w:val="NoSpacingChar"/>
        </w:rPr>
        <w:t>2025-01-13T00:12:14Z</w:t>
      </w:r>
    </w:p>
    <w:p w14:paraId="1F3CBFCF" w14:textId="77777777" w:rsidR="00B46C34" w:rsidRDefault="00B46C34" w:rsidP="00B46C34">
      <w:r>
        <w:t xml:space="preserve">Registrar: </w:t>
      </w:r>
      <w:proofErr w:type="spellStart"/>
      <w:r w:rsidRPr="00320B58">
        <w:rPr>
          <w:rStyle w:val="NoSpacingChar"/>
        </w:rPr>
        <w:t>MarkMonitor</w:t>
      </w:r>
      <w:proofErr w:type="spellEnd"/>
      <w:r w:rsidRPr="00320B58">
        <w:rPr>
          <w:rStyle w:val="NoSpacingChar"/>
        </w:rPr>
        <w:t xml:space="preserve"> Inc.</w:t>
      </w:r>
    </w:p>
    <w:p w14:paraId="78971FA5" w14:textId="77777777" w:rsidR="00B46C34" w:rsidRDefault="00B46C34" w:rsidP="00B46C34">
      <w:r>
        <w:t xml:space="preserve">Registrar IANA ID: </w:t>
      </w:r>
      <w:r w:rsidRPr="00320B58">
        <w:rPr>
          <w:rStyle w:val="NoSpacingChar"/>
        </w:rPr>
        <w:t>292</w:t>
      </w:r>
    </w:p>
    <w:p w14:paraId="58A5E6AA" w14:textId="3001933A" w:rsidR="00B46C34" w:rsidRDefault="00B46C34" w:rsidP="00B46C34">
      <w:r>
        <w:t xml:space="preserve">Registrar Abuse Contact Email: </w:t>
      </w:r>
      <w:r w:rsidR="00320B58" w:rsidRPr="00320B58">
        <w:rPr>
          <w:rStyle w:val="NoSpacingChar"/>
        </w:rPr>
        <w:t>A</w:t>
      </w:r>
      <w:r w:rsidRPr="00320B58">
        <w:rPr>
          <w:rStyle w:val="NoSpacingChar"/>
        </w:rPr>
        <w:t>busecomplaints@markmonitor.com</w:t>
      </w:r>
    </w:p>
    <w:p w14:paraId="6F8EECFC" w14:textId="77777777" w:rsidR="00B46C34" w:rsidRDefault="00B46C34" w:rsidP="00B46C34">
      <w:r>
        <w:t xml:space="preserve">Registrar Abuse Contact Phone: </w:t>
      </w:r>
      <w:r w:rsidRPr="00320B58">
        <w:rPr>
          <w:rStyle w:val="NoSpacingChar"/>
        </w:rPr>
        <w:t>+1.2083895740</w:t>
      </w:r>
    </w:p>
    <w:p w14:paraId="59266898" w14:textId="77777777" w:rsidR="00B46C34" w:rsidRDefault="00B46C34" w:rsidP="00B46C34">
      <w:r>
        <w:t xml:space="preserve">Domain Status: </w:t>
      </w:r>
      <w:proofErr w:type="spellStart"/>
      <w:r>
        <w:t>clientDeleteProhibited</w:t>
      </w:r>
      <w:proofErr w:type="spellEnd"/>
      <w:r>
        <w:t xml:space="preserve"> </w:t>
      </w:r>
      <w:r w:rsidRPr="00320B58">
        <w:rPr>
          <w:rStyle w:val="NoSpacingChar"/>
        </w:rPr>
        <w:t>https://icann.org/epp#clientDeleteProhibited</w:t>
      </w:r>
    </w:p>
    <w:p w14:paraId="31878289" w14:textId="77777777" w:rsidR="00B46C34" w:rsidRPr="00320B58" w:rsidRDefault="00B46C34" w:rsidP="00B46C34">
      <w:pPr>
        <w:rPr>
          <w:rStyle w:val="NoSpacingChar"/>
        </w:rPr>
      </w:pPr>
      <w:r>
        <w:t xml:space="preserve">Domain Status: </w:t>
      </w:r>
      <w:proofErr w:type="spellStart"/>
      <w:r>
        <w:t>clientTransferProhibited</w:t>
      </w:r>
      <w:proofErr w:type="spellEnd"/>
      <w:r>
        <w:t xml:space="preserve"> </w:t>
      </w:r>
      <w:r w:rsidRPr="00320B58">
        <w:rPr>
          <w:rStyle w:val="NoSpacingChar"/>
        </w:rPr>
        <w:t>https://icann.org/epp#clientTransferProhibited</w:t>
      </w:r>
    </w:p>
    <w:p w14:paraId="449D85D5" w14:textId="642958C6" w:rsidR="00B46C34" w:rsidRPr="00320B58" w:rsidRDefault="00B46C34" w:rsidP="00B46C34">
      <w:pPr>
        <w:rPr>
          <w:rStyle w:val="NoSpacingChar"/>
        </w:rPr>
      </w:pPr>
      <w:r>
        <w:t xml:space="preserve">Domain Status: </w:t>
      </w:r>
      <w:proofErr w:type="spellStart"/>
      <w:r>
        <w:t>clientUpdateProhibited</w:t>
      </w:r>
      <w:proofErr w:type="spellEnd"/>
      <w:r>
        <w:t xml:space="preserve"> </w:t>
      </w:r>
      <w:r w:rsidRPr="00320B58">
        <w:rPr>
          <w:rStyle w:val="NoSpacingChar"/>
        </w:rPr>
        <w:t>https://icann.org/epp#clientUpdateProhibited</w:t>
      </w:r>
    </w:p>
    <w:p w14:paraId="07C2AF3B" w14:textId="20748A71" w:rsidR="00B46C34" w:rsidRPr="00320B58" w:rsidRDefault="00B46C34" w:rsidP="00B46C34">
      <w:pPr>
        <w:rPr>
          <w:rStyle w:val="NoSpacingChar"/>
        </w:rPr>
      </w:pPr>
      <w:r>
        <w:t xml:space="preserve">Registrant Organization: </w:t>
      </w:r>
      <w:r w:rsidRPr="00320B58">
        <w:rPr>
          <w:rStyle w:val="NoSpacingChar"/>
        </w:rPr>
        <w:t>Wikimedia Foundation, Inc.</w:t>
      </w:r>
    </w:p>
    <w:p w14:paraId="29423909" w14:textId="77777777" w:rsidR="00B46C34" w:rsidRPr="00320B58" w:rsidRDefault="00B46C34" w:rsidP="00B46C34">
      <w:pPr>
        <w:rPr>
          <w:rStyle w:val="NoSpacingChar"/>
        </w:rPr>
      </w:pPr>
      <w:r>
        <w:t xml:space="preserve">Registrant State/Province: </w:t>
      </w:r>
      <w:r w:rsidRPr="00320B58">
        <w:rPr>
          <w:rStyle w:val="NoSpacingChar"/>
        </w:rPr>
        <w:t>CA</w:t>
      </w:r>
    </w:p>
    <w:p w14:paraId="096E1AA5" w14:textId="580DECCC" w:rsidR="00B46C34" w:rsidRPr="00320B58" w:rsidRDefault="00B46C34" w:rsidP="00B46C34">
      <w:pPr>
        <w:rPr>
          <w:rStyle w:val="NoSpacingChar"/>
        </w:rPr>
      </w:pPr>
      <w:r>
        <w:t xml:space="preserve">Registrant Country: </w:t>
      </w:r>
      <w:r w:rsidRPr="00320B58">
        <w:rPr>
          <w:rStyle w:val="NoSpacingChar"/>
        </w:rPr>
        <w:t>US</w:t>
      </w:r>
    </w:p>
    <w:p w14:paraId="731AA921" w14:textId="77777777" w:rsidR="00B46C34" w:rsidRDefault="00B46C34" w:rsidP="00B46C34">
      <w:r>
        <w:t>Registrant Email: Please query the RDDS service of the Registrar of Record identified in this output for information on how to contact the Registrant, Admin, or Tech contact of the queried domain name.</w:t>
      </w:r>
    </w:p>
    <w:p w14:paraId="222A3DC0" w14:textId="77777777" w:rsidR="00B46C34" w:rsidRDefault="00B46C34" w:rsidP="00B46C34">
      <w:r>
        <w:t>Admin Email: Please query the RDDS service of the Registrar of Record identified in this output for information on how to contact the Registrant, Admin, or Tech contact of the queried domain name.</w:t>
      </w:r>
    </w:p>
    <w:p w14:paraId="0B10E568" w14:textId="77777777" w:rsidR="00B46C34" w:rsidRPr="00320B58" w:rsidRDefault="00B46C34" w:rsidP="00B46C34">
      <w:pPr>
        <w:rPr>
          <w:rStyle w:val="NoSpacingChar"/>
        </w:rPr>
      </w:pPr>
      <w:r>
        <w:t>Name Server</w:t>
      </w:r>
      <w:r w:rsidRPr="00320B58">
        <w:rPr>
          <w:rStyle w:val="NoSpacingChar"/>
        </w:rPr>
        <w:t>: ns0.wikimedia.org</w:t>
      </w:r>
    </w:p>
    <w:p w14:paraId="223D6DBF" w14:textId="77777777" w:rsidR="00B46C34" w:rsidRPr="00320B58" w:rsidRDefault="00B46C34" w:rsidP="00B46C34">
      <w:pPr>
        <w:rPr>
          <w:rStyle w:val="NoSpacingChar"/>
        </w:rPr>
      </w:pPr>
      <w:r>
        <w:t xml:space="preserve">Name Server: </w:t>
      </w:r>
      <w:r w:rsidRPr="00320B58">
        <w:rPr>
          <w:rStyle w:val="NoSpacingChar"/>
        </w:rPr>
        <w:t>ns1.wikimedia.org</w:t>
      </w:r>
    </w:p>
    <w:p w14:paraId="29A7FD3F" w14:textId="565B4152" w:rsidR="00B46C34" w:rsidRDefault="00B46C34" w:rsidP="00B46C34">
      <w:r>
        <w:t>Name Server</w:t>
      </w:r>
      <w:r w:rsidRPr="00320B58">
        <w:rPr>
          <w:rStyle w:val="NoSpacingChar"/>
        </w:rPr>
        <w:t>: ns2.wikimedia.org</w:t>
      </w:r>
    </w:p>
    <w:p w14:paraId="05E5DAB5" w14:textId="185F4F88" w:rsidR="00320B58" w:rsidRDefault="007E407B" w:rsidP="00320B58">
      <w:pPr>
        <w:pStyle w:val="Heading2"/>
      </w:pPr>
      <w:r>
        <w:lastRenderedPageBreak/>
        <w:t>2)</w:t>
      </w:r>
      <w:r w:rsidR="00320B58">
        <w:t>HOST COMMAND:</w:t>
      </w:r>
    </w:p>
    <w:p w14:paraId="43A301F9" w14:textId="6590F0A3" w:rsidR="00320B58" w:rsidRPr="00320B58" w:rsidRDefault="00320B58" w:rsidP="00F86629">
      <w:pPr>
        <w:ind w:left="720"/>
        <w:rPr>
          <w:rStyle w:val="NoSpacingChar"/>
        </w:rPr>
      </w:pPr>
      <w:r>
        <w:t xml:space="preserve">Wikipedia.org has </w:t>
      </w:r>
      <w:r w:rsidRPr="00F86629">
        <w:rPr>
          <w:rStyle w:val="NoSpacingChar"/>
        </w:rPr>
        <w:t>address</w:t>
      </w:r>
      <w:r>
        <w:t xml:space="preserve"> </w:t>
      </w:r>
      <w:r w:rsidRPr="00F86629">
        <w:rPr>
          <w:rStyle w:val="Heading1Char"/>
        </w:rPr>
        <w:t>103.102.166.224</w:t>
      </w:r>
    </w:p>
    <w:p w14:paraId="5F8F75C3" w14:textId="77777777" w:rsidR="00320B58" w:rsidRPr="00320B58" w:rsidRDefault="00320B58" w:rsidP="00F86629">
      <w:pPr>
        <w:ind w:left="720"/>
        <w:rPr>
          <w:rStyle w:val="NoSpacingChar"/>
        </w:rPr>
      </w:pPr>
      <w:r>
        <w:t xml:space="preserve">wikipedia.org has </w:t>
      </w:r>
      <w:r w:rsidRPr="00320B58">
        <w:rPr>
          <w:rStyle w:val="NoSpacingChar"/>
        </w:rPr>
        <w:t>IPv6</w:t>
      </w:r>
      <w:r>
        <w:t xml:space="preserve"> </w:t>
      </w:r>
      <w:r w:rsidRPr="00320B58">
        <w:t>address</w:t>
      </w:r>
      <w:r w:rsidRPr="00320B58">
        <w:rPr>
          <w:rStyle w:val="NoSpacingChar"/>
        </w:rPr>
        <w:t xml:space="preserve"> </w:t>
      </w:r>
      <w:proofErr w:type="gramStart"/>
      <w:r w:rsidRPr="00F21689">
        <w:rPr>
          <w:rStyle w:val="Heading2Char"/>
        </w:rPr>
        <w:t>2001:df2:e500</w:t>
      </w:r>
      <w:proofErr w:type="gramEnd"/>
      <w:r w:rsidRPr="00F21689">
        <w:rPr>
          <w:rStyle w:val="Heading2Char"/>
        </w:rPr>
        <w:t>:ed1a::1</w:t>
      </w:r>
    </w:p>
    <w:p w14:paraId="1DA59E8C" w14:textId="77777777" w:rsidR="00320B58" w:rsidRPr="00320B58" w:rsidRDefault="00320B58" w:rsidP="00F86629">
      <w:pPr>
        <w:ind w:left="720"/>
        <w:rPr>
          <w:rStyle w:val="NoSpacingChar"/>
        </w:rPr>
      </w:pPr>
      <w:r>
        <w:t xml:space="preserve">wikipedia.org mail is handled by </w:t>
      </w:r>
      <w:r w:rsidRPr="00320B58">
        <w:rPr>
          <w:rStyle w:val="NoSpacingChar"/>
        </w:rPr>
        <w:t>10 mx-in1001.wikimedia.org.</w:t>
      </w:r>
    </w:p>
    <w:p w14:paraId="78FB473F" w14:textId="42F50CA9" w:rsidR="00320B58" w:rsidRDefault="00320B58" w:rsidP="00F86629">
      <w:pPr>
        <w:ind w:left="720"/>
        <w:rPr>
          <w:rStyle w:val="NoSpacingChar"/>
        </w:rPr>
      </w:pPr>
      <w:r>
        <w:t xml:space="preserve">wikipedia.org mail is handled by </w:t>
      </w:r>
      <w:r w:rsidRPr="00320B58">
        <w:rPr>
          <w:rStyle w:val="NoSpacingChar"/>
        </w:rPr>
        <w:t>10 mx-in2001.wikimedia.org.</w:t>
      </w:r>
    </w:p>
    <w:p w14:paraId="4DF38B42" w14:textId="5477AB0D" w:rsidR="002F13F1" w:rsidRPr="002F13F1" w:rsidRDefault="007E407B" w:rsidP="002F13F1">
      <w:pPr>
        <w:pStyle w:val="Heading3"/>
        <w:rPr>
          <w:rStyle w:val="NoSpacingChar"/>
          <w:rFonts w:asciiTheme="majorHAnsi" w:eastAsiaTheme="majorEastAsia" w:hAnsiTheme="majorHAnsi" w:cstheme="majorBidi"/>
          <w:color w:val="00A0B8" w:themeColor="accent1"/>
        </w:rPr>
      </w:pPr>
      <w:r>
        <w:rPr>
          <w:rStyle w:val="NoSpacingChar"/>
          <w:rFonts w:asciiTheme="majorHAnsi" w:eastAsiaTheme="majorEastAsia" w:hAnsiTheme="majorHAnsi" w:cstheme="majorBidi"/>
          <w:color w:val="00A0B8" w:themeColor="accent1"/>
        </w:rPr>
        <w:t>3)</w:t>
      </w:r>
      <w:r w:rsidR="002F13F1" w:rsidRPr="002F13F1">
        <w:rPr>
          <w:rStyle w:val="NoSpacingChar"/>
          <w:rFonts w:asciiTheme="majorHAnsi" w:eastAsiaTheme="majorEastAsia" w:hAnsiTheme="majorHAnsi" w:cstheme="majorBidi"/>
          <w:color w:val="00A0B8" w:themeColor="accent1"/>
        </w:rPr>
        <w:t>NSLOOKUP -TYPE=TXT COMMANDS:</w:t>
      </w:r>
    </w:p>
    <w:p w14:paraId="227E473E" w14:textId="5A5D7497" w:rsidR="002F13F1" w:rsidRPr="002F13F1" w:rsidRDefault="002F13F1" w:rsidP="00F86629">
      <w:pPr>
        <w:ind w:left="720"/>
        <w:rPr>
          <w:rStyle w:val="NoSpacingChar"/>
        </w:rPr>
      </w:pPr>
      <w:r>
        <w:t>Server:</w:t>
      </w:r>
      <w:r w:rsidRPr="002F13F1">
        <w:rPr>
          <w:rStyle w:val="NoSpacingChar"/>
        </w:rPr>
        <w:t>192.168.44.2</w:t>
      </w:r>
      <w:r w:rsidR="00F86629">
        <w:rPr>
          <w:rStyle w:val="NoSpacingChar"/>
        </w:rPr>
        <w:tab/>
      </w:r>
      <w:r w:rsidR="00F86629">
        <w:rPr>
          <w:rStyle w:val="NoSpacingChar"/>
        </w:rPr>
        <w:tab/>
      </w:r>
      <w:r w:rsidR="00F86629">
        <w:rPr>
          <w:rStyle w:val="NoSpacingChar"/>
        </w:rPr>
        <w:tab/>
      </w:r>
      <w:r>
        <w:t>Address</w:t>
      </w:r>
      <w:r w:rsidR="00F86629">
        <w:t xml:space="preserve">: </w:t>
      </w:r>
      <w:r w:rsidRPr="002F13F1">
        <w:rPr>
          <w:rStyle w:val="NoSpacingChar"/>
        </w:rPr>
        <w:t>192.168.44.2#53</w:t>
      </w:r>
    </w:p>
    <w:p w14:paraId="5634F6BB" w14:textId="64014DD5" w:rsidR="00B46C34" w:rsidRDefault="007E407B" w:rsidP="002819CA">
      <w:pPr>
        <w:pStyle w:val="Heading2"/>
      </w:pPr>
      <w:r>
        <w:t>4)</w:t>
      </w:r>
      <w:r w:rsidR="002819CA">
        <w:t>DNSENUM COMMANDS:</w:t>
      </w:r>
    </w:p>
    <w:p w14:paraId="52125706" w14:textId="77777777" w:rsidR="002819CA" w:rsidRDefault="002819CA" w:rsidP="002819CA">
      <w:r>
        <w:t>-----   wikipedia.org   -----</w:t>
      </w:r>
    </w:p>
    <w:p w14:paraId="40F55007" w14:textId="31CF33DB" w:rsidR="002819CA" w:rsidRDefault="002819CA" w:rsidP="002819CA">
      <w:pPr>
        <w:pStyle w:val="ListBullet"/>
      </w:pPr>
      <w:r>
        <w:t>Host's addresses:</w:t>
      </w:r>
    </w:p>
    <w:p w14:paraId="4909A107" w14:textId="758AE032" w:rsidR="002819CA" w:rsidRPr="002819CA" w:rsidRDefault="002819CA" w:rsidP="002819CA">
      <w:pPr>
        <w:ind w:left="720" w:firstLine="720"/>
        <w:rPr>
          <w:rStyle w:val="NoSpacingChar"/>
        </w:rPr>
      </w:pPr>
      <w:r>
        <w:t xml:space="preserve">Wkipedia.org.                           5        IN    A        </w:t>
      </w:r>
      <w:r w:rsidRPr="002819CA">
        <w:rPr>
          <w:rStyle w:val="NoSpacingChar"/>
        </w:rPr>
        <w:t>103.102.166.224</w:t>
      </w:r>
    </w:p>
    <w:p w14:paraId="7FB8CF26" w14:textId="640C3D7B" w:rsidR="002819CA" w:rsidRDefault="002819CA" w:rsidP="002819CA">
      <w:pPr>
        <w:pStyle w:val="ListBullet"/>
      </w:pPr>
      <w:r w:rsidRPr="002819CA">
        <w:t>Name Servers</w:t>
      </w:r>
      <w:r>
        <w:t>:</w:t>
      </w:r>
    </w:p>
    <w:p w14:paraId="20556E6B" w14:textId="77777777" w:rsidR="002819CA" w:rsidRDefault="002819CA" w:rsidP="002819CA">
      <w:pPr>
        <w:ind w:left="1440"/>
      </w:pPr>
      <w:r>
        <w:t xml:space="preserve">ns0.wikimedia.org.                       5        IN    A        </w:t>
      </w:r>
      <w:r w:rsidRPr="002819CA">
        <w:rPr>
          <w:rStyle w:val="NoSpacingChar"/>
        </w:rPr>
        <w:t>208.80.154.238</w:t>
      </w:r>
    </w:p>
    <w:p w14:paraId="1ACF1EE7" w14:textId="397032B0" w:rsidR="002819CA" w:rsidRPr="002819CA" w:rsidRDefault="002819CA" w:rsidP="002819CA">
      <w:pPr>
        <w:ind w:left="1440"/>
        <w:rPr>
          <w:rStyle w:val="NoSpacingChar"/>
        </w:rPr>
      </w:pPr>
      <w:r>
        <w:t xml:space="preserve">ns1.wikimedia.org.                       5        IN    A        </w:t>
      </w:r>
      <w:r w:rsidRPr="002819CA">
        <w:rPr>
          <w:rStyle w:val="NoSpacingChar"/>
        </w:rPr>
        <w:t>208.80.153.231</w:t>
      </w:r>
    </w:p>
    <w:p w14:paraId="16E13A52" w14:textId="77777777" w:rsidR="002819CA" w:rsidRPr="002819CA" w:rsidRDefault="002819CA" w:rsidP="002819CA">
      <w:pPr>
        <w:ind w:left="1440"/>
        <w:rPr>
          <w:rStyle w:val="NoSpacingChar"/>
        </w:rPr>
      </w:pPr>
      <w:r>
        <w:t xml:space="preserve">ns2.wikimedia.org.                       5        IN    A       </w:t>
      </w:r>
      <w:r w:rsidRPr="002819CA">
        <w:rPr>
          <w:rStyle w:val="NoSpacingChar"/>
        </w:rPr>
        <w:t xml:space="preserve"> 198.35.27.27</w:t>
      </w:r>
    </w:p>
    <w:p w14:paraId="20B9707C" w14:textId="77777777" w:rsidR="002819CA" w:rsidRDefault="002819CA" w:rsidP="002819CA">
      <w:pPr>
        <w:pStyle w:val="ListBullet"/>
      </w:pPr>
      <w:r>
        <w:t>Mail (MX) Servers:</w:t>
      </w:r>
    </w:p>
    <w:p w14:paraId="6875C721" w14:textId="77777777" w:rsidR="002819CA" w:rsidRDefault="002819CA" w:rsidP="002819CA">
      <w:pPr>
        <w:ind w:left="1440"/>
      </w:pPr>
      <w:r>
        <w:t xml:space="preserve">mx-in1001.wikimedia.org.                 5        IN    A      </w:t>
      </w:r>
      <w:r w:rsidRPr="002819CA">
        <w:rPr>
          <w:rStyle w:val="NoSpacingChar"/>
        </w:rPr>
        <w:t xml:space="preserve">  208.80.155.102</w:t>
      </w:r>
    </w:p>
    <w:p w14:paraId="09653BB2" w14:textId="77777777" w:rsidR="002819CA" w:rsidRPr="002819CA" w:rsidRDefault="002819CA" w:rsidP="002819CA">
      <w:pPr>
        <w:ind w:left="1440"/>
        <w:rPr>
          <w:rStyle w:val="NoSpacingChar"/>
        </w:rPr>
      </w:pPr>
      <w:r>
        <w:t xml:space="preserve">mx-in2001.wikimedia.org.                 5        IN    A     </w:t>
      </w:r>
      <w:r w:rsidRPr="002819CA">
        <w:rPr>
          <w:rStyle w:val="NoSpacingChar"/>
        </w:rPr>
        <w:t xml:space="preserve">   208.80.153.75</w:t>
      </w:r>
    </w:p>
    <w:p w14:paraId="1143CEF2" w14:textId="0879C89B" w:rsidR="002819CA" w:rsidRDefault="002819CA" w:rsidP="002819CA">
      <w:pPr>
        <w:pStyle w:val="ListBullet"/>
      </w:pPr>
      <w:r>
        <w:t>Trying Zone Transfers and getting Bind Versions:</w:t>
      </w:r>
    </w:p>
    <w:p w14:paraId="7166CEF6" w14:textId="77777777" w:rsidR="002819CA" w:rsidRDefault="002819CA" w:rsidP="002819CA">
      <w:pPr>
        <w:ind w:left="1440"/>
      </w:pPr>
      <w:r>
        <w:t xml:space="preserve">Trying Zone Transfer for wikipedia.org on ns0.wikimedia.org ... </w:t>
      </w:r>
    </w:p>
    <w:p w14:paraId="4A056ED3" w14:textId="01581383" w:rsidR="002819CA" w:rsidRDefault="002819CA" w:rsidP="002819CA">
      <w:pPr>
        <w:ind w:left="1440"/>
      </w:pPr>
      <w:r>
        <w:t>AXFR record query failed: NOTIMP</w:t>
      </w:r>
    </w:p>
    <w:p w14:paraId="503FD305" w14:textId="43118B98" w:rsidR="002819CA" w:rsidRDefault="002819CA" w:rsidP="002819CA">
      <w:pPr>
        <w:pStyle w:val="ListBullet"/>
      </w:pPr>
      <w:r>
        <w:t>Brute forcing with /</w:t>
      </w:r>
      <w:proofErr w:type="spellStart"/>
      <w:r>
        <w:t>usr</w:t>
      </w:r>
      <w:proofErr w:type="spellEnd"/>
      <w:r>
        <w:t>/share/</w:t>
      </w:r>
      <w:proofErr w:type="spellStart"/>
      <w:r>
        <w:t>dnsenum</w:t>
      </w:r>
      <w:proofErr w:type="spellEnd"/>
      <w:r>
        <w:t>/dns.txt:</w:t>
      </w:r>
    </w:p>
    <w:p w14:paraId="3B8F3BA3" w14:textId="77777777" w:rsidR="002819CA" w:rsidRDefault="002819CA" w:rsidP="002819CA">
      <w:pPr>
        <w:ind w:left="1440"/>
      </w:pPr>
      <w:r>
        <w:t>av.wikipedia.org.                        5        IN    CNAME    dyna.wikimedia.org.</w:t>
      </w:r>
    </w:p>
    <w:p w14:paraId="04F4A21C" w14:textId="77777777" w:rsidR="002819CA" w:rsidRDefault="002819CA" w:rsidP="002819CA">
      <w:pPr>
        <w:ind w:left="1440"/>
      </w:pPr>
      <w:r>
        <w:t>be.wikipedia.org.                        5        IN    CNAME    dyna.wikimedia.org.</w:t>
      </w:r>
    </w:p>
    <w:p w14:paraId="37FBC14C" w14:textId="77777777" w:rsidR="002819CA" w:rsidRPr="002819CA" w:rsidRDefault="002819CA" w:rsidP="002819CA">
      <w:pPr>
        <w:ind w:left="1440"/>
        <w:rPr>
          <w:rStyle w:val="NoSpacingChar"/>
        </w:rPr>
      </w:pPr>
      <w:r>
        <w:t xml:space="preserve">dyna.wikimedia.org.                      5        IN    A      </w:t>
      </w:r>
      <w:r w:rsidRPr="002819CA">
        <w:rPr>
          <w:rStyle w:val="NoSpacingChar"/>
        </w:rPr>
        <w:t xml:space="preserve">  103.102.166.224</w:t>
      </w:r>
    </w:p>
    <w:p w14:paraId="79A7BD63" w14:textId="77777777" w:rsidR="00B45456" w:rsidRDefault="002819CA" w:rsidP="002819CA">
      <w:pPr>
        <w:pStyle w:val="ListBullet"/>
      </w:pPr>
      <w:r>
        <w:t>wikipedia.org class C</w:t>
      </w:r>
    </w:p>
    <w:p w14:paraId="347A207F" w14:textId="298324B1" w:rsidR="002819CA" w:rsidRPr="00B45456" w:rsidRDefault="002819CA" w:rsidP="00B45456">
      <w:pPr>
        <w:pStyle w:val="ListBullet"/>
        <w:numPr>
          <w:ilvl w:val="0"/>
          <w:numId w:val="0"/>
        </w:numPr>
        <w:ind w:left="1080"/>
        <w:rPr>
          <w:rStyle w:val="NoSpacingChar"/>
        </w:rPr>
      </w:pPr>
      <w:r w:rsidRPr="00B45456">
        <w:t xml:space="preserve"> </w:t>
      </w:r>
      <w:proofErr w:type="spellStart"/>
      <w:r w:rsidRPr="00B45456">
        <w:t>netranges</w:t>
      </w:r>
      <w:proofErr w:type="spellEnd"/>
      <w:r w:rsidRPr="00B45456">
        <w:rPr>
          <w:rStyle w:val="NoSpacingChar"/>
        </w:rPr>
        <w:t>:</w:t>
      </w:r>
      <w:r w:rsidR="00B45456" w:rsidRPr="00B45456">
        <w:rPr>
          <w:rStyle w:val="NoSpacingChar"/>
        </w:rPr>
        <w:t xml:space="preserve">  </w:t>
      </w:r>
      <w:r w:rsidRPr="00B45456">
        <w:rPr>
          <w:rStyle w:val="NoSpacingChar"/>
        </w:rPr>
        <w:t>103.102.166.0/24</w:t>
      </w:r>
    </w:p>
    <w:p w14:paraId="5B01CA6A" w14:textId="15BE1FAB" w:rsidR="002819CA" w:rsidRDefault="002819CA" w:rsidP="002819CA">
      <w:pPr>
        <w:pStyle w:val="ListBullet"/>
      </w:pPr>
      <w:r>
        <w:lastRenderedPageBreak/>
        <w:t xml:space="preserve">Performing reverse lookup on 256 </w:t>
      </w:r>
      <w:proofErr w:type="spellStart"/>
      <w:r>
        <w:t>ip</w:t>
      </w:r>
      <w:proofErr w:type="spellEnd"/>
      <w:r>
        <w:t xml:space="preserve"> addresses:</w:t>
      </w:r>
    </w:p>
    <w:p w14:paraId="0AEA2C56" w14:textId="09324F3C" w:rsidR="002819CA" w:rsidRDefault="002819CA" w:rsidP="002819CA">
      <w:pPr>
        <w:ind w:left="720" w:firstLine="720"/>
      </w:pPr>
      <w:r w:rsidRPr="002819CA">
        <w:rPr>
          <w:rStyle w:val="NoSpacingChar"/>
        </w:rPr>
        <w:t>0 results out of 256 IP addresses</w:t>
      </w:r>
      <w:r>
        <w:t>.</w:t>
      </w:r>
    </w:p>
    <w:p w14:paraId="1EEE855C" w14:textId="12C74B90" w:rsidR="002819CA" w:rsidRDefault="002819CA" w:rsidP="002819CA">
      <w:pPr>
        <w:pStyle w:val="ListBullet"/>
      </w:pPr>
      <w:r>
        <w:t xml:space="preserve">wikipedia.org </w:t>
      </w:r>
      <w:proofErr w:type="spellStart"/>
      <w:r>
        <w:t>ip</w:t>
      </w:r>
      <w:proofErr w:type="spellEnd"/>
      <w:r>
        <w:t xml:space="preserve"> blocks:</w:t>
      </w:r>
    </w:p>
    <w:p w14:paraId="01D57DE4" w14:textId="2967B425" w:rsidR="002819CA" w:rsidRDefault="002819CA" w:rsidP="002819CA">
      <w:pPr>
        <w:pStyle w:val="NoSpacing"/>
        <w:ind w:left="720" w:firstLine="720"/>
      </w:pPr>
      <w:r>
        <w:t>done.</w:t>
      </w:r>
    </w:p>
    <w:p w14:paraId="0A76C89C" w14:textId="09FAC1FF" w:rsidR="002819CA" w:rsidRDefault="002819CA" w:rsidP="002819CA">
      <w:pPr>
        <w:pStyle w:val="NoSpacing"/>
        <w:ind w:left="720" w:firstLine="720"/>
      </w:pPr>
    </w:p>
    <w:p w14:paraId="73F10563" w14:textId="77777777" w:rsidR="002819CA" w:rsidRDefault="002819CA" w:rsidP="002819CA">
      <w:pPr>
        <w:pStyle w:val="NoSpacing"/>
        <w:ind w:left="720" w:firstLine="720"/>
      </w:pPr>
    </w:p>
    <w:p w14:paraId="1ED520AE" w14:textId="11D369B6" w:rsidR="007428B3" w:rsidRDefault="007E407B" w:rsidP="002819CA">
      <w:pPr>
        <w:pStyle w:val="Heading2"/>
      </w:pPr>
      <w:r>
        <w:t>5)</w:t>
      </w:r>
      <w:r w:rsidR="002819CA">
        <w:t>AMASS ENUM -</w:t>
      </w:r>
      <w:r w:rsidR="007428B3">
        <w:t>D COMMAND:</w:t>
      </w:r>
    </w:p>
    <w:p w14:paraId="2DF6E8FC" w14:textId="77777777" w:rsidR="007428B3" w:rsidRDefault="007428B3" w:rsidP="007428B3">
      <w:r>
        <w:t>(ONLY IP ADDRESS ARE SHOWN HERE)</w:t>
      </w:r>
    </w:p>
    <w:p w14:paraId="4903C127" w14:textId="77777777" w:rsidR="007428B3" w:rsidRPr="007428B3" w:rsidRDefault="007428B3" w:rsidP="00F86629">
      <w:pPr>
        <w:ind w:left="720"/>
        <w:rPr>
          <w:rStyle w:val="NoSpacingChar"/>
        </w:rPr>
      </w:pPr>
      <w:r>
        <w:t xml:space="preserve">wikipedia.org (FQDN) --&gt; </w:t>
      </w:r>
      <w:proofErr w:type="spellStart"/>
      <w:r>
        <w:t>a_record</w:t>
      </w:r>
      <w:proofErr w:type="spellEnd"/>
      <w:r>
        <w:t xml:space="preserve"> --&gt; </w:t>
      </w:r>
      <w:r w:rsidRPr="007428B3">
        <w:rPr>
          <w:rStyle w:val="NoSpacingChar"/>
        </w:rPr>
        <w:t>185.15.59.224 (</w:t>
      </w:r>
      <w:proofErr w:type="spellStart"/>
      <w:r w:rsidRPr="007428B3">
        <w:rPr>
          <w:rStyle w:val="NoSpacingChar"/>
        </w:rPr>
        <w:t>IPAddress</w:t>
      </w:r>
      <w:proofErr w:type="spellEnd"/>
      <w:r w:rsidRPr="007428B3">
        <w:rPr>
          <w:rStyle w:val="NoSpacingChar"/>
        </w:rPr>
        <w:t>)</w:t>
      </w:r>
    </w:p>
    <w:p w14:paraId="3015E15E" w14:textId="77777777" w:rsidR="007428B3" w:rsidRDefault="007428B3" w:rsidP="00F86629">
      <w:pPr>
        <w:ind w:left="720"/>
      </w:pPr>
      <w:r>
        <w:t xml:space="preserve">wikipedia.org (FQDN) --&gt; </w:t>
      </w:r>
      <w:proofErr w:type="spellStart"/>
      <w:r>
        <w:t>aaaa_record</w:t>
      </w:r>
      <w:proofErr w:type="spellEnd"/>
      <w:r>
        <w:t xml:space="preserve"> --&gt; 2001:df</w:t>
      </w:r>
      <w:proofErr w:type="gramStart"/>
      <w:r>
        <w:t>2:e</w:t>
      </w:r>
      <w:proofErr w:type="gramEnd"/>
      <w:r>
        <w:t>500:ed1a::1 (</w:t>
      </w:r>
      <w:proofErr w:type="spellStart"/>
      <w:r>
        <w:t>IPAddress</w:t>
      </w:r>
      <w:proofErr w:type="spellEnd"/>
      <w:r>
        <w:t>)</w:t>
      </w:r>
    </w:p>
    <w:p w14:paraId="5273A019" w14:textId="77777777" w:rsidR="007428B3" w:rsidRPr="007428B3" w:rsidRDefault="007428B3" w:rsidP="00F86629">
      <w:pPr>
        <w:ind w:left="720"/>
        <w:rPr>
          <w:rStyle w:val="NoSpacingChar"/>
        </w:rPr>
      </w:pPr>
      <w:r>
        <w:t xml:space="preserve">mx-in1001.wikimedia.org (FQDN) --&gt; </w:t>
      </w:r>
      <w:proofErr w:type="spellStart"/>
      <w:r>
        <w:t>a_record</w:t>
      </w:r>
      <w:proofErr w:type="spellEnd"/>
      <w:r>
        <w:t xml:space="preserve"> --&gt; </w:t>
      </w:r>
      <w:r w:rsidRPr="007428B3">
        <w:rPr>
          <w:rStyle w:val="NoSpacingChar"/>
        </w:rPr>
        <w:t>208.80.155.102 (</w:t>
      </w:r>
      <w:proofErr w:type="spellStart"/>
      <w:r w:rsidRPr="007428B3">
        <w:rPr>
          <w:rStyle w:val="NoSpacingChar"/>
        </w:rPr>
        <w:t>IPAddress</w:t>
      </w:r>
      <w:proofErr w:type="spellEnd"/>
      <w:r w:rsidRPr="007428B3">
        <w:rPr>
          <w:rStyle w:val="NoSpacingChar"/>
        </w:rPr>
        <w:t>)</w:t>
      </w:r>
    </w:p>
    <w:p w14:paraId="0AD661AB" w14:textId="7F2C6262" w:rsidR="007428B3" w:rsidRDefault="007428B3" w:rsidP="00F86629">
      <w:pPr>
        <w:ind w:left="720"/>
      </w:pPr>
      <w:r>
        <w:t xml:space="preserve">mx-in1001.wikimedia.org (FQDN) --&gt; </w:t>
      </w:r>
      <w:proofErr w:type="spellStart"/>
      <w:r>
        <w:t>aaaa_record</w:t>
      </w:r>
      <w:proofErr w:type="spellEnd"/>
      <w:r>
        <w:t xml:space="preserve"> --&gt; </w:t>
      </w:r>
      <w:proofErr w:type="gramStart"/>
      <w:r w:rsidRPr="007428B3">
        <w:rPr>
          <w:rStyle w:val="NoSpacingChar"/>
        </w:rPr>
        <w:t>2620:0:861:4:208:80</w:t>
      </w:r>
      <w:proofErr w:type="gramEnd"/>
      <w:r w:rsidRPr="007428B3">
        <w:rPr>
          <w:rStyle w:val="NoSpacingChar"/>
        </w:rPr>
        <w:t>:155:102 (</w:t>
      </w:r>
      <w:proofErr w:type="spellStart"/>
      <w:r w:rsidRPr="007428B3">
        <w:rPr>
          <w:rStyle w:val="NoSpacingChar"/>
        </w:rPr>
        <w:t>IPAddress</w:t>
      </w:r>
      <w:proofErr w:type="spellEnd"/>
      <w:r>
        <w:t>)</w:t>
      </w:r>
    </w:p>
    <w:p w14:paraId="0D46A3C6" w14:textId="77777777" w:rsidR="007428B3" w:rsidRPr="007428B3" w:rsidRDefault="007428B3" w:rsidP="00F86629">
      <w:pPr>
        <w:ind w:left="720"/>
        <w:rPr>
          <w:rStyle w:val="NoSpacingChar"/>
        </w:rPr>
      </w:pPr>
      <w:r>
        <w:t xml:space="preserve">185.15.59.0/24 (Netblock) --&gt; contains --&gt; </w:t>
      </w:r>
      <w:r w:rsidRPr="007428B3">
        <w:rPr>
          <w:rStyle w:val="NoSpacingChar"/>
        </w:rPr>
        <w:t>185.15.59.224 (</w:t>
      </w:r>
      <w:proofErr w:type="spellStart"/>
      <w:r w:rsidRPr="007428B3">
        <w:rPr>
          <w:rStyle w:val="NoSpacingChar"/>
        </w:rPr>
        <w:t>IPAddress</w:t>
      </w:r>
      <w:proofErr w:type="spellEnd"/>
      <w:r w:rsidRPr="007428B3">
        <w:rPr>
          <w:rStyle w:val="NoSpacingChar"/>
        </w:rPr>
        <w:t>)</w:t>
      </w:r>
    </w:p>
    <w:p w14:paraId="51F0CD0E" w14:textId="77777777" w:rsidR="007428B3" w:rsidRDefault="007428B3" w:rsidP="00F86629">
      <w:pPr>
        <w:ind w:left="720"/>
      </w:pPr>
      <w:r>
        <w:t xml:space="preserve">ns1.wikimedia.org (FQDN) --&gt; </w:t>
      </w:r>
      <w:proofErr w:type="spellStart"/>
      <w:r>
        <w:t>a_record</w:t>
      </w:r>
      <w:proofErr w:type="spellEnd"/>
      <w:r>
        <w:t xml:space="preserve"> --&gt; </w:t>
      </w:r>
      <w:r w:rsidRPr="007428B3">
        <w:rPr>
          <w:rStyle w:val="NoSpacingChar"/>
        </w:rPr>
        <w:t>208.80.153.231 (</w:t>
      </w:r>
      <w:proofErr w:type="spellStart"/>
      <w:r w:rsidRPr="007428B3">
        <w:rPr>
          <w:rStyle w:val="NoSpacingChar"/>
        </w:rPr>
        <w:t>IPAddress</w:t>
      </w:r>
      <w:proofErr w:type="spellEnd"/>
      <w:r w:rsidRPr="007428B3">
        <w:rPr>
          <w:rStyle w:val="NoSpacingChar"/>
        </w:rPr>
        <w:t>)</w:t>
      </w:r>
    </w:p>
    <w:p w14:paraId="1DF76B07" w14:textId="77777777" w:rsidR="007428B3" w:rsidRDefault="007428B3" w:rsidP="00F86629">
      <w:pPr>
        <w:ind w:left="720"/>
      </w:pPr>
      <w:r>
        <w:t xml:space="preserve">dyna.wikimedia.org (FQDN) --&gt; </w:t>
      </w:r>
      <w:proofErr w:type="spellStart"/>
      <w:r>
        <w:t>a_record</w:t>
      </w:r>
      <w:proofErr w:type="spellEnd"/>
      <w:r>
        <w:t xml:space="preserve"> --&gt; </w:t>
      </w:r>
      <w:r w:rsidRPr="007428B3">
        <w:rPr>
          <w:rStyle w:val="NoSpacingChar"/>
        </w:rPr>
        <w:t>103.102.166.224 (</w:t>
      </w:r>
      <w:proofErr w:type="spellStart"/>
      <w:r w:rsidRPr="007428B3">
        <w:rPr>
          <w:rStyle w:val="NoSpacingChar"/>
        </w:rPr>
        <w:t>IPAddress</w:t>
      </w:r>
      <w:proofErr w:type="spellEnd"/>
      <w:r>
        <w:t>)</w:t>
      </w:r>
    </w:p>
    <w:p w14:paraId="37D1B652" w14:textId="77777777" w:rsidR="007428B3" w:rsidRDefault="007428B3" w:rsidP="00F86629">
      <w:pPr>
        <w:ind w:left="720"/>
      </w:pPr>
      <w:r>
        <w:t xml:space="preserve">dyna.wikimedia.org (FQDN) --&gt; </w:t>
      </w:r>
      <w:proofErr w:type="spellStart"/>
      <w:r>
        <w:t>aaaa_record</w:t>
      </w:r>
      <w:proofErr w:type="spellEnd"/>
      <w:r>
        <w:t xml:space="preserve"> --&gt; </w:t>
      </w:r>
      <w:r w:rsidRPr="007428B3">
        <w:rPr>
          <w:rStyle w:val="NoSpacingChar"/>
        </w:rPr>
        <w:t>2001:df</w:t>
      </w:r>
      <w:proofErr w:type="gramStart"/>
      <w:r w:rsidRPr="007428B3">
        <w:rPr>
          <w:rStyle w:val="NoSpacingChar"/>
        </w:rPr>
        <w:t>2:e</w:t>
      </w:r>
      <w:proofErr w:type="gramEnd"/>
      <w:r w:rsidRPr="007428B3">
        <w:rPr>
          <w:rStyle w:val="NoSpacingChar"/>
        </w:rPr>
        <w:t>500:ed1a::1 (</w:t>
      </w:r>
      <w:proofErr w:type="spellStart"/>
      <w:r w:rsidRPr="007428B3">
        <w:rPr>
          <w:rStyle w:val="NoSpacingChar"/>
        </w:rPr>
        <w:t>IPAddress</w:t>
      </w:r>
      <w:proofErr w:type="spellEnd"/>
      <w:r w:rsidRPr="007428B3">
        <w:rPr>
          <w:rStyle w:val="NoSpacingChar"/>
        </w:rPr>
        <w:t>)</w:t>
      </w:r>
    </w:p>
    <w:p w14:paraId="034C4C46" w14:textId="77777777" w:rsidR="007428B3" w:rsidRDefault="007428B3" w:rsidP="00F86629">
      <w:pPr>
        <w:ind w:left="720"/>
      </w:pPr>
      <w:r>
        <w:t xml:space="preserve">dyna.wikimedia.org (FQDN) --&gt; </w:t>
      </w:r>
      <w:proofErr w:type="spellStart"/>
      <w:r>
        <w:t>a_record</w:t>
      </w:r>
      <w:proofErr w:type="spellEnd"/>
      <w:r>
        <w:t xml:space="preserve"> --&gt; </w:t>
      </w:r>
      <w:r w:rsidRPr="007428B3">
        <w:rPr>
          <w:rStyle w:val="NoSpacingChar"/>
        </w:rPr>
        <w:t>208.80.154.224 (</w:t>
      </w:r>
      <w:proofErr w:type="spellStart"/>
      <w:r w:rsidRPr="007428B3">
        <w:rPr>
          <w:rStyle w:val="NoSpacingChar"/>
        </w:rPr>
        <w:t>IPAddress</w:t>
      </w:r>
      <w:proofErr w:type="spellEnd"/>
      <w:r w:rsidRPr="007428B3">
        <w:rPr>
          <w:rStyle w:val="NoSpacingChar"/>
        </w:rPr>
        <w:t>)</w:t>
      </w:r>
    </w:p>
    <w:p w14:paraId="64C74262" w14:textId="0055ADC4" w:rsidR="007428B3" w:rsidRDefault="007428B3" w:rsidP="00F86629">
      <w:pPr>
        <w:ind w:left="720"/>
      </w:pPr>
      <w:r>
        <w:t xml:space="preserve">dyna.wikimedia.org (FQDN) --&gt; </w:t>
      </w:r>
      <w:proofErr w:type="spellStart"/>
      <w:r>
        <w:t>aaaa_record</w:t>
      </w:r>
      <w:proofErr w:type="spellEnd"/>
      <w:r>
        <w:t xml:space="preserve"> --&gt; </w:t>
      </w:r>
      <w:r w:rsidRPr="007428B3">
        <w:rPr>
          <w:rStyle w:val="NoSpacingChar"/>
        </w:rPr>
        <w:t>2a02:ec</w:t>
      </w:r>
      <w:proofErr w:type="gramStart"/>
      <w:r w:rsidRPr="007428B3">
        <w:rPr>
          <w:rStyle w:val="NoSpacingChar"/>
        </w:rPr>
        <w:t>80:300:ed</w:t>
      </w:r>
      <w:proofErr w:type="gramEnd"/>
      <w:r w:rsidRPr="007428B3">
        <w:rPr>
          <w:rStyle w:val="NoSpacingChar"/>
        </w:rPr>
        <w:t>1a::1 (</w:t>
      </w:r>
      <w:proofErr w:type="spellStart"/>
      <w:r w:rsidRPr="007428B3">
        <w:rPr>
          <w:rStyle w:val="NoSpacingChar"/>
        </w:rPr>
        <w:t>IPAddress</w:t>
      </w:r>
      <w:proofErr w:type="spellEnd"/>
      <w:r w:rsidRPr="007428B3">
        <w:rPr>
          <w:rStyle w:val="NoSpacingChar"/>
        </w:rPr>
        <w:t>)</w:t>
      </w:r>
    </w:p>
    <w:p w14:paraId="32094E9E" w14:textId="77777777" w:rsidR="007428B3" w:rsidRDefault="007428B3" w:rsidP="00F86629">
      <w:pPr>
        <w:ind w:left="720"/>
      </w:pPr>
      <w:r>
        <w:t xml:space="preserve">208.80.152.0/22 (Netblock) --&gt; contains --&gt; </w:t>
      </w:r>
      <w:r w:rsidRPr="007428B3">
        <w:rPr>
          <w:rStyle w:val="NoSpacingChar"/>
        </w:rPr>
        <w:t>208.80.155.102 (</w:t>
      </w:r>
      <w:proofErr w:type="spellStart"/>
      <w:r w:rsidRPr="007428B3">
        <w:rPr>
          <w:rStyle w:val="NoSpacingChar"/>
        </w:rPr>
        <w:t>IPAddress</w:t>
      </w:r>
      <w:proofErr w:type="spellEnd"/>
      <w:r w:rsidRPr="007428B3">
        <w:rPr>
          <w:rStyle w:val="NoSpacingChar"/>
        </w:rPr>
        <w:t>)</w:t>
      </w:r>
    </w:p>
    <w:p w14:paraId="2A19DF7D" w14:textId="77777777" w:rsidR="007428B3" w:rsidRDefault="007428B3" w:rsidP="00F86629">
      <w:pPr>
        <w:ind w:left="720"/>
      </w:pPr>
      <w:r>
        <w:t xml:space="preserve">208.80.152.0/22 (Netblock) --&gt; contains --&gt; </w:t>
      </w:r>
      <w:r w:rsidRPr="007428B3">
        <w:rPr>
          <w:rStyle w:val="NoSpacingChar"/>
        </w:rPr>
        <w:t>208.80.153.231 (</w:t>
      </w:r>
      <w:proofErr w:type="spellStart"/>
      <w:r w:rsidRPr="007428B3">
        <w:rPr>
          <w:rStyle w:val="NoSpacingChar"/>
        </w:rPr>
        <w:t>IPAddress</w:t>
      </w:r>
      <w:proofErr w:type="spellEnd"/>
      <w:r w:rsidRPr="007428B3">
        <w:rPr>
          <w:rStyle w:val="NoSpacingChar"/>
        </w:rPr>
        <w:t>)</w:t>
      </w:r>
    </w:p>
    <w:p w14:paraId="3D9F7AF4" w14:textId="77777777" w:rsidR="007428B3" w:rsidRPr="007428B3" w:rsidRDefault="007428B3" w:rsidP="00F86629">
      <w:pPr>
        <w:ind w:left="720"/>
        <w:rPr>
          <w:rStyle w:val="NoSpacingChar"/>
        </w:rPr>
      </w:pPr>
      <w:r>
        <w:t xml:space="preserve">208.80.152.0/22 (Netblock) --&gt; contains </w:t>
      </w:r>
      <w:r w:rsidRPr="007428B3">
        <w:rPr>
          <w:rStyle w:val="NoSpacingChar"/>
        </w:rPr>
        <w:t>--&gt; 208.80.154.224 (</w:t>
      </w:r>
      <w:proofErr w:type="spellStart"/>
      <w:r w:rsidRPr="007428B3">
        <w:rPr>
          <w:rStyle w:val="NoSpacingChar"/>
        </w:rPr>
        <w:t>IPAddress</w:t>
      </w:r>
      <w:proofErr w:type="spellEnd"/>
      <w:r w:rsidRPr="007428B3">
        <w:rPr>
          <w:rStyle w:val="NoSpacingChar"/>
        </w:rPr>
        <w:t>)</w:t>
      </w:r>
    </w:p>
    <w:p w14:paraId="2A3CB37D" w14:textId="77777777" w:rsidR="007428B3" w:rsidRDefault="007428B3" w:rsidP="00F86629">
      <w:pPr>
        <w:ind w:left="720"/>
      </w:pPr>
      <w:proofErr w:type="gramStart"/>
      <w:r>
        <w:t>2620:0:860::/</w:t>
      </w:r>
      <w:proofErr w:type="gramEnd"/>
      <w:r>
        <w:t xml:space="preserve">46 (Netblock) --&gt; contains --&gt; </w:t>
      </w:r>
      <w:r w:rsidRPr="007428B3">
        <w:rPr>
          <w:rStyle w:val="NoSpacingChar"/>
        </w:rPr>
        <w:t>2620:0:861:4:208:80:155:102 (</w:t>
      </w:r>
      <w:proofErr w:type="spellStart"/>
      <w:r w:rsidRPr="007428B3">
        <w:rPr>
          <w:rStyle w:val="NoSpacingChar"/>
        </w:rPr>
        <w:t>IPAddress</w:t>
      </w:r>
      <w:proofErr w:type="spellEnd"/>
      <w:r>
        <w:t>)</w:t>
      </w:r>
    </w:p>
    <w:p w14:paraId="75BE9BDF" w14:textId="77777777" w:rsidR="007428B3" w:rsidRPr="007428B3" w:rsidRDefault="007428B3" w:rsidP="00F86629">
      <w:pPr>
        <w:ind w:left="720"/>
        <w:rPr>
          <w:rStyle w:val="NoSpacingChar"/>
        </w:rPr>
      </w:pPr>
      <w:r>
        <w:t xml:space="preserve">103.102.166.0/24 (Netblock) --&gt; contains </w:t>
      </w:r>
      <w:r w:rsidRPr="007428B3">
        <w:rPr>
          <w:rStyle w:val="NoSpacingChar"/>
        </w:rPr>
        <w:t>--&gt; 103.102.166.224 (</w:t>
      </w:r>
      <w:proofErr w:type="spellStart"/>
      <w:r w:rsidRPr="007428B3">
        <w:rPr>
          <w:rStyle w:val="NoSpacingChar"/>
        </w:rPr>
        <w:t>IPAddress</w:t>
      </w:r>
      <w:proofErr w:type="spellEnd"/>
      <w:r w:rsidRPr="007428B3">
        <w:rPr>
          <w:rStyle w:val="NoSpacingChar"/>
        </w:rPr>
        <w:t>)</w:t>
      </w:r>
    </w:p>
    <w:p w14:paraId="71F7DF8A" w14:textId="2E3869BF" w:rsidR="007428B3" w:rsidRDefault="007428B3" w:rsidP="00F86629">
      <w:pPr>
        <w:ind w:left="720"/>
      </w:pPr>
      <w:r>
        <w:t>2a02:ec</w:t>
      </w:r>
      <w:proofErr w:type="gramStart"/>
      <w:r>
        <w:t>80::/</w:t>
      </w:r>
      <w:proofErr w:type="gramEnd"/>
      <w:r>
        <w:t xml:space="preserve">32 (Netblock) --&gt; contains --&gt; </w:t>
      </w:r>
      <w:r w:rsidRPr="007428B3">
        <w:rPr>
          <w:rStyle w:val="NoSpacingChar"/>
        </w:rPr>
        <w:t>2a02:ec80:300:ed1a::1 (</w:t>
      </w:r>
      <w:proofErr w:type="spellStart"/>
      <w:r w:rsidRPr="007428B3">
        <w:rPr>
          <w:rStyle w:val="NoSpacingChar"/>
        </w:rPr>
        <w:t>IPAddress</w:t>
      </w:r>
      <w:proofErr w:type="spellEnd"/>
      <w:r>
        <w:t>)</w:t>
      </w:r>
    </w:p>
    <w:p w14:paraId="707E49DA" w14:textId="77777777" w:rsidR="007428B3" w:rsidRPr="007428B3" w:rsidRDefault="007428B3" w:rsidP="00F86629">
      <w:pPr>
        <w:ind w:left="720"/>
        <w:rPr>
          <w:rStyle w:val="NoSpacingChar"/>
        </w:rPr>
      </w:pPr>
      <w:r>
        <w:t xml:space="preserve">ns0.wikimedia.org (FQDN) --&gt; </w:t>
      </w:r>
      <w:proofErr w:type="spellStart"/>
      <w:r>
        <w:t>a_record</w:t>
      </w:r>
      <w:proofErr w:type="spellEnd"/>
      <w:r>
        <w:t xml:space="preserve"> </w:t>
      </w:r>
      <w:r w:rsidRPr="007428B3">
        <w:rPr>
          <w:rStyle w:val="NoSpacingChar"/>
        </w:rPr>
        <w:t>--&gt; 208.80.154.238 (</w:t>
      </w:r>
      <w:proofErr w:type="spellStart"/>
      <w:r w:rsidRPr="007428B3">
        <w:rPr>
          <w:rStyle w:val="NoSpacingChar"/>
        </w:rPr>
        <w:t>IPAddress</w:t>
      </w:r>
      <w:proofErr w:type="spellEnd"/>
      <w:r w:rsidRPr="007428B3">
        <w:rPr>
          <w:rStyle w:val="NoSpacingChar"/>
        </w:rPr>
        <w:t>)</w:t>
      </w:r>
    </w:p>
    <w:p w14:paraId="37E41E7E" w14:textId="77777777" w:rsidR="007428B3" w:rsidRPr="007428B3" w:rsidRDefault="007428B3" w:rsidP="00F86629">
      <w:pPr>
        <w:ind w:left="720"/>
        <w:rPr>
          <w:rStyle w:val="NoSpacingChar"/>
        </w:rPr>
      </w:pPr>
      <w:r>
        <w:t xml:space="preserve">ns2.wikimedia.org (FQDN) --&gt; </w:t>
      </w:r>
      <w:proofErr w:type="spellStart"/>
      <w:r>
        <w:t>a_record</w:t>
      </w:r>
      <w:proofErr w:type="spellEnd"/>
      <w:r>
        <w:t xml:space="preserve"> --&gt; </w:t>
      </w:r>
      <w:r w:rsidRPr="007428B3">
        <w:rPr>
          <w:rStyle w:val="NoSpacingChar"/>
        </w:rPr>
        <w:t>198.35.27.27 (</w:t>
      </w:r>
      <w:proofErr w:type="spellStart"/>
      <w:r w:rsidRPr="007428B3">
        <w:rPr>
          <w:rStyle w:val="NoSpacingChar"/>
        </w:rPr>
        <w:t>IPAddress</w:t>
      </w:r>
      <w:proofErr w:type="spellEnd"/>
      <w:r w:rsidRPr="007428B3">
        <w:rPr>
          <w:rStyle w:val="NoSpacingChar"/>
        </w:rPr>
        <w:t>)</w:t>
      </w:r>
    </w:p>
    <w:p w14:paraId="457289A3" w14:textId="77777777" w:rsidR="007428B3" w:rsidRDefault="007428B3" w:rsidP="00F86629">
      <w:pPr>
        <w:ind w:left="720"/>
      </w:pPr>
      <w:r>
        <w:t xml:space="preserve">mx-in2001.wikimedia.org (FQDN) --&gt; </w:t>
      </w:r>
      <w:proofErr w:type="spellStart"/>
      <w:r>
        <w:t>a_record</w:t>
      </w:r>
      <w:proofErr w:type="spellEnd"/>
      <w:r>
        <w:t xml:space="preserve"> --&gt; </w:t>
      </w:r>
      <w:r w:rsidRPr="007428B3">
        <w:rPr>
          <w:rStyle w:val="NoSpacingChar"/>
        </w:rPr>
        <w:t>208.80.153.75 (</w:t>
      </w:r>
      <w:proofErr w:type="spellStart"/>
      <w:r w:rsidRPr="007428B3">
        <w:rPr>
          <w:rStyle w:val="NoSpacingChar"/>
        </w:rPr>
        <w:t>IPAddress</w:t>
      </w:r>
      <w:proofErr w:type="spellEnd"/>
      <w:r>
        <w:t>)</w:t>
      </w:r>
    </w:p>
    <w:p w14:paraId="453D97B5" w14:textId="4B44FD21" w:rsidR="007428B3" w:rsidRDefault="007428B3" w:rsidP="00F86629">
      <w:pPr>
        <w:ind w:left="720"/>
      </w:pPr>
      <w:r>
        <w:lastRenderedPageBreak/>
        <w:t xml:space="preserve">mx-in2001.wikimedia.org (FQDN) --&gt; </w:t>
      </w:r>
      <w:proofErr w:type="spellStart"/>
      <w:r>
        <w:t>aaaa_record</w:t>
      </w:r>
      <w:proofErr w:type="spellEnd"/>
      <w:r>
        <w:t xml:space="preserve"> --&gt; </w:t>
      </w:r>
      <w:proofErr w:type="gramStart"/>
      <w:r w:rsidRPr="007428B3">
        <w:rPr>
          <w:rStyle w:val="NoSpacingChar"/>
        </w:rPr>
        <w:t>2620:0:860:3:208:80</w:t>
      </w:r>
      <w:proofErr w:type="gramEnd"/>
      <w:r w:rsidRPr="007428B3">
        <w:rPr>
          <w:rStyle w:val="NoSpacingChar"/>
        </w:rPr>
        <w:t>:153:75 (</w:t>
      </w:r>
      <w:proofErr w:type="spellStart"/>
      <w:r w:rsidRPr="007428B3">
        <w:rPr>
          <w:rStyle w:val="NoSpacingChar"/>
        </w:rPr>
        <w:t>IPAddress</w:t>
      </w:r>
      <w:proofErr w:type="spellEnd"/>
      <w:r w:rsidRPr="007428B3">
        <w:rPr>
          <w:rStyle w:val="NoSpacingChar"/>
        </w:rPr>
        <w:t>)</w:t>
      </w:r>
    </w:p>
    <w:p w14:paraId="58185944" w14:textId="77777777" w:rsidR="007428B3" w:rsidRPr="007428B3" w:rsidRDefault="007428B3" w:rsidP="00F86629">
      <w:pPr>
        <w:ind w:left="720"/>
        <w:rPr>
          <w:rStyle w:val="NoSpacingChar"/>
        </w:rPr>
      </w:pPr>
      <w:r>
        <w:t xml:space="preserve">208.80.152.0/22 (Netblock) --&gt; contains --&gt; </w:t>
      </w:r>
      <w:r w:rsidRPr="007428B3">
        <w:rPr>
          <w:rStyle w:val="NoSpacingChar"/>
        </w:rPr>
        <w:t>208.80.153.75 (</w:t>
      </w:r>
      <w:proofErr w:type="spellStart"/>
      <w:r w:rsidRPr="007428B3">
        <w:rPr>
          <w:rStyle w:val="NoSpacingChar"/>
        </w:rPr>
        <w:t>IPAddress</w:t>
      </w:r>
      <w:proofErr w:type="spellEnd"/>
      <w:r w:rsidRPr="007428B3">
        <w:rPr>
          <w:rStyle w:val="NoSpacingChar"/>
        </w:rPr>
        <w:t>)</w:t>
      </w:r>
    </w:p>
    <w:p w14:paraId="39256098" w14:textId="77777777" w:rsidR="007428B3" w:rsidRPr="007428B3" w:rsidRDefault="007428B3" w:rsidP="00F86629">
      <w:pPr>
        <w:ind w:left="720"/>
        <w:rPr>
          <w:rStyle w:val="NoSpacingChar"/>
        </w:rPr>
      </w:pPr>
      <w:r>
        <w:t xml:space="preserve">208.80.152.0/22 (Netblock) --&gt; contains --&gt; </w:t>
      </w:r>
      <w:r w:rsidRPr="007428B3">
        <w:rPr>
          <w:rStyle w:val="NoSpacingChar"/>
        </w:rPr>
        <w:t>208.80.154.238 (</w:t>
      </w:r>
      <w:proofErr w:type="spellStart"/>
      <w:r w:rsidRPr="007428B3">
        <w:rPr>
          <w:rStyle w:val="NoSpacingChar"/>
        </w:rPr>
        <w:t>IPAddress</w:t>
      </w:r>
      <w:proofErr w:type="spellEnd"/>
      <w:r w:rsidRPr="007428B3">
        <w:rPr>
          <w:rStyle w:val="NoSpacingChar"/>
        </w:rPr>
        <w:t>)</w:t>
      </w:r>
    </w:p>
    <w:p w14:paraId="69F7675B" w14:textId="77777777" w:rsidR="007428B3" w:rsidRPr="007428B3" w:rsidRDefault="007428B3" w:rsidP="00F86629">
      <w:pPr>
        <w:ind w:left="720"/>
        <w:rPr>
          <w:rStyle w:val="NoSpacingChar"/>
        </w:rPr>
      </w:pPr>
      <w:proofErr w:type="gramStart"/>
      <w:r>
        <w:t>2620:0:860::/</w:t>
      </w:r>
      <w:proofErr w:type="gramEnd"/>
      <w:r>
        <w:t xml:space="preserve">46 (Netblock) --&gt; contains </w:t>
      </w:r>
      <w:r w:rsidRPr="007428B3">
        <w:rPr>
          <w:rStyle w:val="NoSpacingChar"/>
        </w:rPr>
        <w:t>--&gt; 2620:0:860:3:208:80:153:75 (</w:t>
      </w:r>
      <w:proofErr w:type="spellStart"/>
      <w:r w:rsidRPr="007428B3">
        <w:rPr>
          <w:rStyle w:val="NoSpacingChar"/>
        </w:rPr>
        <w:t>IPAddress</w:t>
      </w:r>
      <w:proofErr w:type="spellEnd"/>
      <w:r w:rsidRPr="007428B3">
        <w:rPr>
          <w:rStyle w:val="NoSpacingChar"/>
        </w:rPr>
        <w:t>)</w:t>
      </w:r>
    </w:p>
    <w:p w14:paraId="30AFCAC8" w14:textId="00BD8BA0" w:rsidR="007428B3" w:rsidRDefault="007428B3" w:rsidP="00F86629">
      <w:pPr>
        <w:ind w:left="720"/>
        <w:rPr>
          <w:rStyle w:val="NoSpacingChar"/>
        </w:rPr>
      </w:pPr>
      <w:r>
        <w:t xml:space="preserve">198.35.26.0/23 (Netblock) --&gt; contains </w:t>
      </w:r>
      <w:r w:rsidRPr="007428B3">
        <w:rPr>
          <w:rStyle w:val="NoSpacingChar"/>
        </w:rPr>
        <w:t>--&gt; 198.35.27.27 (</w:t>
      </w:r>
      <w:proofErr w:type="spellStart"/>
      <w:r w:rsidRPr="007428B3">
        <w:rPr>
          <w:rStyle w:val="NoSpacingChar"/>
        </w:rPr>
        <w:t>IPAddress</w:t>
      </w:r>
      <w:proofErr w:type="spellEnd"/>
      <w:r w:rsidRPr="007428B3">
        <w:rPr>
          <w:rStyle w:val="NoSpacingChar"/>
        </w:rPr>
        <w:t>)</w:t>
      </w:r>
    </w:p>
    <w:p w14:paraId="02A2300D" w14:textId="5936C35F" w:rsidR="007428B3" w:rsidRDefault="007E407B" w:rsidP="003E52D2">
      <w:pPr>
        <w:pStyle w:val="Heading2"/>
        <w:rPr>
          <w:rStyle w:val="NoSpacingChar"/>
          <w:rFonts w:asciiTheme="majorHAnsi" w:eastAsiaTheme="majorEastAsia" w:hAnsiTheme="majorHAnsi" w:cstheme="majorBidi"/>
          <w:color w:val="00A0B8" w:themeColor="accent1"/>
        </w:rPr>
      </w:pPr>
      <w:r w:rsidRPr="007E407B">
        <w:t>6)</w:t>
      </w:r>
      <w:r w:rsidR="003E52D2" w:rsidRPr="007E407B">
        <w:t>N</w:t>
      </w:r>
      <w:r w:rsidR="003E52D2" w:rsidRPr="003E52D2">
        <w:rPr>
          <w:rStyle w:val="NoSpacingChar"/>
          <w:rFonts w:asciiTheme="majorHAnsi" w:eastAsiaTheme="majorEastAsia" w:hAnsiTheme="majorHAnsi" w:cstheme="majorBidi"/>
          <w:color w:val="00A0B8" w:themeColor="accent1"/>
        </w:rPr>
        <w:t>MAP COMMAND:</w:t>
      </w:r>
    </w:p>
    <w:p w14:paraId="4C1F0B76" w14:textId="77777777" w:rsidR="003E52D2" w:rsidRDefault="003E52D2" w:rsidP="00F86629">
      <w:pPr>
        <w:ind w:left="720"/>
      </w:pPr>
      <w:r>
        <w:t xml:space="preserve">Starting Nmap 7.94SVN </w:t>
      </w:r>
      <w:proofErr w:type="gramStart"/>
      <w:r>
        <w:t>( https://nmap.org</w:t>
      </w:r>
      <w:proofErr w:type="gramEnd"/>
      <w:r>
        <w:t xml:space="preserve"> ) at </w:t>
      </w:r>
      <w:r w:rsidRPr="003E52D2">
        <w:rPr>
          <w:rStyle w:val="NoSpacingChar"/>
        </w:rPr>
        <w:t>2024-07-27 00:25</w:t>
      </w:r>
      <w:r>
        <w:t xml:space="preserve"> EDT</w:t>
      </w:r>
    </w:p>
    <w:p w14:paraId="5E079A83" w14:textId="77777777" w:rsidR="003E52D2" w:rsidRDefault="003E52D2" w:rsidP="00F86629">
      <w:pPr>
        <w:ind w:left="720"/>
      </w:pPr>
      <w:r>
        <w:t xml:space="preserve">Nmap scan report for wikipedia.org </w:t>
      </w:r>
      <w:r w:rsidRPr="003E52D2">
        <w:rPr>
          <w:rStyle w:val="NoSpacingChar"/>
        </w:rPr>
        <w:t>(103.102.166.224</w:t>
      </w:r>
      <w:r>
        <w:t>)</w:t>
      </w:r>
    </w:p>
    <w:p w14:paraId="64BF7BF7" w14:textId="77777777" w:rsidR="003E52D2" w:rsidRDefault="003E52D2" w:rsidP="00F86629">
      <w:pPr>
        <w:ind w:left="720"/>
      </w:pPr>
      <w:r>
        <w:t>Host is up (0.15s latency).</w:t>
      </w:r>
    </w:p>
    <w:p w14:paraId="21038D8C" w14:textId="77777777" w:rsidR="003E52D2" w:rsidRPr="003E52D2" w:rsidRDefault="003E52D2" w:rsidP="00F86629">
      <w:pPr>
        <w:ind w:left="720"/>
        <w:rPr>
          <w:rStyle w:val="NoSpacingChar"/>
        </w:rPr>
      </w:pPr>
      <w:r>
        <w:t xml:space="preserve">Other addresses for wikipedia.org (not scanned): </w:t>
      </w:r>
      <w:r w:rsidRPr="003E52D2">
        <w:rPr>
          <w:rStyle w:val="NoSpacingChar"/>
        </w:rPr>
        <w:t>2001:df</w:t>
      </w:r>
      <w:proofErr w:type="gramStart"/>
      <w:r w:rsidRPr="003E52D2">
        <w:rPr>
          <w:rStyle w:val="NoSpacingChar"/>
        </w:rPr>
        <w:t>2:e</w:t>
      </w:r>
      <w:proofErr w:type="gramEnd"/>
      <w:r w:rsidRPr="003E52D2">
        <w:rPr>
          <w:rStyle w:val="NoSpacingChar"/>
        </w:rPr>
        <w:t>500:ed1a::1</w:t>
      </w:r>
    </w:p>
    <w:p w14:paraId="2059ED08" w14:textId="77777777" w:rsidR="003E52D2" w:rsidRDefault="003E52D2" w:rsidP="00F86629">
      <w:pPr>
        <w:ind w:left="720"/>
      </w:pPr>
      <w:proofErr w:type="spellStart"/>
      <w:r>
        <w:t>rDNS</w:t>
      </w:r>
      <w:proofErr w:type="spellEnd"/>
      <w:r>
        <w:t xml:space="preserve"> record for 103.102.166.224: text-lb.eqsin.wikimedia.org</w:t>
      </w:r>
    </w:p>
    <w:p w14:paraId="34E71616" w14:textId="77777777" w:rsidR="003E52D2" w:rsidRDefault="003E52D2" w:rsidP="00F86629">
      <w:pPr>
        <w:ind w:left="720"/>
      </w:pPr>
      <w:r>
        <w:t xml:space="preserve">Not shown: 998 filtered </w:t>
      </w:r>
      <w:proofErr w:type="spellStart"/>
      <w:r>
        <w:t>tcp</w:t>
      </w:r>
      <w:proofErr w:type="spellEnd"/>
      <w:r>
        <w:t xml:space="preserve"> ports (no-response)</w:t>
      </w:r>
    </w:p>
    <w:p w14:paraId="20471D17" w14:textId="77777777" w:rsidR="003E52D2" w:rsidRDefault="003E52D2" w:rsidP="00F86629">
      <w:pPr>
        <w:pStyle w:val="ListBullet"/>
        <w:ind w:left="1440"/>
      </w:pPr>
      <w:r>
        <w:t>PORT    STATE SERVICE</w:t>
      </w:r>
    </w:p>
    <w:p w14:paraId="6333BFB0" w14:textId="2C81E1A4" w:rsidR="003E52D2" w:rsidRDefault="003E52D2" w:rsidP="00B45456">
      <w:pPr>
        <w:pStyle w:val="NoSpacing"/>
        <w:ind w:left="2160"/>
      </w:pPr>
      <w:r>
        <w:t>80/</w:t>
      </w:r>
      <w:r w:rsidR="00F86629">
        <w:t xml:space="preserve"> </w:t>
      </w:r>
      <w:proofErr w:type="spellStart"/>
      <w:proofErr w:type="gramStart"/>
      <w:r>
        <w:t>tcp</w:t>
      </w:r>
      <w:proofErr w:type="spellEnd"/>
      <w:r>
        <w:t xml:space="preserve">  open</w:t>
      </w:r>
      <w:proofErr w:type="gramEnd"/>
      <w:r>
        <w:t xml:space="preserve">  http</w:t>
      </w:r>
    </w:p>
    <w:p w14:paraId="7C08A925" w14:textId="7B432C2E" w:rsidR="003E52D2" w:rsidRPr="003E52D2" w:rsidRDefault="003E52D2" w:rsidP="00B45456">
      <w:pPr>
        <w:pStyle w:val="NoSpacing"/>
        <w:ind w:left="2160"/>
      </w:pPr>
      <w:r>
        <w:t>443/</w:t>
      </w:r>
      <w:r w:rsidR="00F86629">
        <w:t xml:space="preserve"> </w:t>
      </w:r>
      <w:proofErr w:type="spellStart"/>
      <w:r>
        <w:t>tcp</w:t>
      </w:r>
      <w:proofErr w:type="spellEnd"/>
      <w:r>
        <w:t xml:space="preserve"> </w:t>
      </w:r>
      <w:proofErr w:type="gramStart"/>
      <w:r>
        <w:t>open  https</w:t>
      </w:r>
      <w:proofErr w:type="gramEnd"/>
    </w:p>
    <w:p w14:paraId="097EF721" w14:textId="0D3E71F5" w:rsidR="002F13F1" w:rsidRDefault="007428B3" w:rsidP="00CC53CB">
      <w:pPr>
        <w:pStyle w:val="Heading1"/>
      </w:pPr>
      <w:r>
        <w:br w:type="page"/>
      </w:r>
      <w:r w:rsidR="00CC53CB">
        <w:lastRenderedPageBreak/>
        <w:t>I</w:t>
      </w:r>
      <w:r w:rsidR="003E52D2">
        <w:t>NFORMATION GATHER FROM WEBSITES:</w:t>
      </w:r>
    </w:p>
    <w:p w14:paraId="2B097863" w14:textId="7035DBE6" w:rsidR="003E52D2" w:rsidRPr="003E52D2" w:rsidRDefault="007E407B" w:rsidP="00BB7AB5">
      <w:pPr>
        <w:pStyle w:val="Heading2"/>
      </w:pPr>
      <w:r>
        <w:t>1)</w:t>
      </w:r>
      <w:r w:rsidR="003E52D2">
        <w:t xml:space="preserve"> </w:t>
      </w:r>
      <w:r w:rsidR="00BB7AB5">
        <w:t>ipinfo.io website:</w:t>
      </w:r>
    </w:p>
    <w:p w14:paraId="647AA584" w14:textId="67140645" w:rsidR="00D52020" w:rsidRDefault="00B46C34" w:rsidP="00D52020">
      <w:pPr>
        <w:ind w:left="720"/>
      </w:pPr>
      <w:r w:rsidRPr="00F21689">
        <w:rPr>
          <w:rStyle w:val="Heading3Char"/>
        </w:rPr>
        <w:t xml:space="preserve">  </w:t>
      </w:r>
      <w:r w:rsidR="00BB7AB5" w:rsidRPr="00F21689">
        <w:rPr>
          <w:rStyle w:val="Heading3Char"/>
        </w:rPr>
        <w:t>Ip:</w:t>
      </w:r>
      <w:r w:rsidRPr="00F21689">
        <w:rPr>
          <w:rStyle w:val="Heading3Char"/>
        </w:rPr>
        <w:t xml:space="preserve">    </w:t>
      </w:r>
      <w:r w:rsidR="00BB7AB5" w:rsidRPr="00F21689">
        <w:rPr>
          <w:rStyle w:val="Heading3Char"/>
        </w:rPr>
        <w:t>"103.102.166.224",</w:t>
      </w:r>
      <w:r w:rsidR="00D52020">
        <w:tab/>
      </w:r>
      <w:r w:rsidR="00D52020">
        <w:tab/>
      </w:r>
      <w:r w:rsidR="00D52020">
        <w:tab/>
        <w:t>hostname:"</w:t>
      </w:r>
      <w:r w:rsidR="00D52020" w:rsidRPr="00D52020">
        <w:rPr>
          <w:rStyle w:val="NoSpacingChar"/>
        </w:rPr>
        <w:t>text-lb.eqsin.wikimedia.org</w:t>
      </w:r>
      <w:r w:rsidR="00D52020">
        <w:t>",</w:t>
      </w:r>
    </w:p>
    <w:p w14:paraId="2B24956D" w14:textId="22CBFFA5" w:rsidR="00D52020" w:rsidRDefault="00BB7AB5" w:rsidP="00D52020">
      <w:pPr>
        <w:ind w:left="720"/>
      </w:pPr>
      <w:r>
        <w:t>city:</w:t>
      </w:r>
      <w:r w:rsidR="00D52020">
        <w:t xml:space="preserve"> </w:t>
      </w:r>
      <w:r>
        <w:t>"</w:t>
      </w:r>
      <w:r w:rsidRPr="00D52020">
        <w:rPr>
          <w:rStyle w:val="NoSpacingChar"/>
        </w:rPr>
        <w:t>Singapore</w:t>
      </w:r>
      <w:r>
        <w:t>",</w:t>
      </w:r>
      <w:r w:rsidR="00D52020">
        <w:tab/>
      </w:r>
      <w:r w:rsidR="00D52020">
        <w:tab/>
      </w:r>
      <w:r w:rsidR="00D52020">
        <w:tab/>
      </w:r>
      <w:r w:rsidR="00D52020">
        <w:tab/>
        <w:t xml:space="preserve">region: </w:t>
      </w:r>
      <w:r w:rsidR="00D52020" w:rsidRPr="00D52020">
        <w:rPr>
          <w:rStyle w:val="NoSpacingChar"/>
        </w:rPr>
        <w:t>"Singapore</w:t>
      </w:r>
      <w:r w:rsidR="00D52020">
        <w:t>",</w:t>
      </w:r>
    </w:p>
    <w:p w14:paraId="30BB1FA5" w14:textId="2D4E51E2" w:rsidR="00D52020" w:rsidRDefault="00BB7AB5" w:rsidP="00D52020">
      <w:pPr>
        <w:ind w:left="720"/>
      </w:pPr>
      <w:r>
        <w:t>country:</w:t>
      </w:r>
      <w:r w:rsidR="00D52020">
        <w:t xml:space="preserve"> </w:t>
      </w:r>
      <w:r>
        <w:t>"</w:t>
      </w:r>
      <w:r w:rsidRPr="00D52020">
        <w:rPr>
          <w:rStyle w:val="NoSpacingChar"/>
        </w:rPr>
        <w:t>SG</w:t>
      </w:r>
      <w:r>
        <w:t>",</w:t>
      </w:r>
      <w:r w:rsidR="00D52020">
        <w:tab/>
      </w:r>
      <w:r w:rsidR="00D52020">
        <w:tab/>
      </w:r>
      <w:r w:rsidR="00D52020">
        <w:tab/>
      </w:r>
      <w:r w:rsidR="00D52020">
        <w:tab/>
        <w:t>loc: "</w:t>
      </w:r>
      <w:r w:rsidR="00D52020" w:rsidRPr="00D52020">
        <w:rPr>
          <w:rStyle w:val="NoSpacingChar"/>
        </w:rPr>
        <w:t>1.2897,103.8501",</w:t>
      </w:r>
    </w:p>
    <w:p w14:paraId="65E50510" w14:textId="29175FBD" w:rsidR="00D52020" w:rsidRDefault="00BB7AB5" w:rsidP="00D52020">
      <w:pPr>
        <w:ind w:left="720"/>
      </w:pPr>
      <w:r>
        <w:t>org:</w:t>
      </w:r>
      <w:r w:rsidR="00D52020">
        <w:t xml:space="preserve"> </w:t>
      </w:r>
      <w:r>
        <w:t>"</w:t>
      </w:r>
      <w:r w:rsidRPr="00D52020">
        <w:rPr>
          <w:rStyle w:val="NoSpacingChar"/>
        </w:rPr>
        <w:t>AS14907 Wikimedia Foundation Inc</w:t>
      </w:r>
      <w:r>
        <w:t>.",</w:t>
      </w:r>
      <w:r w:rsidR="00D52020">
        <w:tab/>
      </w:r>
      <w:r w:rsidR="00D52020" w:rsidRPr="00D52020">
        <w:t xml:space="preserve"> </w:t>
      </w:r>
      <w:r w:rsidR="00D52020">
        <w:t xml:space="preserve">postal: </w:t>
      </w:r>
      <w:r w:rsidR="00D52020" w:rsidRPr="00D52020">
        <w:rPr>
          <w:rStyle w:val="NoSpacingChar"/>
        </w:rPr>
        <w:t>"018989</w:t>
      </w:r>
      <w:r w:rsidR="00D52020">
        <w:t>",</w:t>
      </w:r>
    </w:p>
    <w:p w14:paraId="26091D89" w14:textId="7292F4F6" w:rsidR="00BB7AB5" w:rsidRDefault="00BB7AB5" w:rsidP="00D52020">
      <w:pPr>
        <w:pStyle w:val="ListNumber"/>
        <w:numPr>
          <w:ilvl w:val="0"/>
          <w:numId w:val="0"/>
        </w:numPr>
        <w:ind w:left="360" w:firstLine="360"/>
      </w:pPr>
      <w:proofErr w:type="spellStart"/>
      <w:r w:rsidRPr="00D52020">
        <w:t>timezone</w:t>
      </w:r>
      <w:proofErr w:type="spellEnd"/>
      <w:r w:rsidRPr="00D52020">
        <w:t>:</w:t>
      </w:r>
      <w:r w:rsidR="00D52020" w:rsidRPr="00D52020">
        <w:rPr>
          <w:rStyle w:val="NoSpacingChar"/>
        </w:rPr>
        <w:t xml:space="preserve"> </w:t>
      </w:r>
      <w:r w:rsidRPr="00D52020">
        <w:rPr>
          <w:rStyle w:val="NoSpacingChar"/>
        </w:rPr>
        <w:t>"Asia/Singapore</w:t>
      </w:r>
      <w:r>
        <w:t>",</w:t>
      </w:r>
    </w:p>
    <w:p w14:paraId="46BED76D" w14:textId="2D716741" w:rsidR="00BB7AB5" w:rsidRDefault="00BB7AB5" w:rsidP="00D52020">
      <w:pPr>
        <w:pStyle w:val="ListBullet"/>
      </w:pPr>
      <w:proofErr w:type="spellStart"/>
      <w:r>
        <w:t>asn</w:t>
      </w:r>
      <w:proofErr w:type="spellEnd"/>
      <w:r>
        <w:t>:</w:t>
      </w:r>
      <w:r w:rsidR="00D52020">
        <w:t xml:space="preserve"> </w:t>
      </w:r>
      <w:r>
        <w:t>Object,</w:t>
      </w:r>
    </w:p>
    <w:p w14:paraId="41757CBD" w14:textId="4FD8062A" w:rsidR="00BB7AB5" w:rsidRDefault="00BB7AB5" w:rsidP="00D52020">
      <w:pPr>
        <w:ind w:left="1440"/>
      </w:pPr>
      <w:r w:rsidRPr="00F86629">
        <w:rPr>
          <w:rStyle w:val="Heading2Char"/>
        </w:rPr>
        <w:t>asn:"AS14907",</w:t>
      </w:r>
      <w:r w:rsidR="00D52020" w:rsidRPr="00D52020">
        <w:rPr>
          <w:rStyle w:val="Heading4Char"/>
        </w:rPr>
        <w:tab/>
      </w:r>
      <w:r w:rsidR="00D52020">
        <w:tab/>
      </w:r>
      <w:r w:rsidR="00D52020">
        <w:tab/>
      </w:r>
      <w:r>
        <w:t>name:</w:t>
      </w:r>
      <w:r w:rsidR="00D52020">
        <w:t xml:space="preserve"> </w:t>
      </w:r>
      <w:r>
        <w:t>"</w:t>
      </w:r>
      <w:r w:rsidRPr="00D52020">
        <w:rPr>
          <w:rStyle w:val="NoSpacingChar"/>
        </w:rPr>
        <w:t>Wikimedia Foundation Inc</w:t>
      </w:r>
      <w:r>
        <w:t>.",</w:t>
      </w:r>
    </w:p>
    <w:p w14:paraId="3C2ACF61" w14:textId="092DE8B8" w:rsidR="00BB7AB5" w:rsidRDefault="00BB7AB5" w:rsidP="00D52020">
      <w:pPr>
        <w:ind w:left="1440"/>
      </w:pPr>
      <w:r>
        <w:t>domain</w:t>
      </w:r>
      <w:r w:rsidRPr="00D52020">
        <w:rPr>
          <w:rStyle w:val="NoSpacingChar"/>
        </w:rPr>
        <w:t>:"wikimediafoundation.org</w:t>
      </w:r>
      <w:r>
        <w:t>",</w:t>
      </w:r>
      <w:r w:rsidR="00D52020">
        <w:tab/>
      </w:r>
      <w:r>
        <w:t>route:"</w:t>
      </w:r>
      <w:r w:rsidRPr="00D52020">
        <w:rPr>
          <w:rStyle w:val="NoSpacingChar"/>
        </w:rPr>
        <w:t>103.102.166.0/24</w:t>
      </w:r>
      <w:r>
        <w:t>",</w:t>
      </w:r>
    </w:p>
    <w:p w14:paraId="4C52A3E3" w14:textId="3595D34D" w:rsidR="00BB7AB5" w:rsidRDefault="00BB7AB5" w:rsidP="00D52020">
      <w:pPr>
        <w:ind w:left="1440"/>
      </w:pPr>
      <w:r>
        <w:t xml:space="preserve"> type:</w:t>
      </w:r>
      <w:r w:rsidR="00D52020">
        <w:t xml:space="preserve"> </w:t>
      </w:r>
      <w:r w:rsidRPr="00D52020">
        <w:rPr>
          <w:rStyle w:val="NoSpacingChar"/>
        </w:rPr>
        <w:t>"hosting</w:t>
      </w:r>
      <w:r>
        <w:t>",</w:t>
      </w:r>
    </w:p>
    <w:p w14:paraId="7E8B0924" w14:textId="78B0E6DE" w:rsidR="00BB7AB5" w:rsidRDefault="00BB7AB5" w:rsidP="00D52020">
      <w:pPr>
        <w:pStyle w:val="ListBullet"/>
      </w:pPr>
      <w:r>
        <w:t>company:</w:t>
      </w:r>
      <w:r w:rsidR="00D52020">
        <w:t xml:space="preserve"> </w:t>
      </w:r>
      <w:r>
        <w:t>Object,</w:t>
      </w:r>
    </w:p>
    <w:p w14:paraId="3DA9370C" w14:textId="6A223374" w:rsidR="00BB7AB5" w:rsidRDefault="00BB7AB5" w:rsidP="00D52020">
      <w:pPr>
        <w:ind w:left="1440"/>
      </w:pPr>
      <w:r>
        <w:t>name:</w:t>
      </w:r>
      <w:r w:rsidR="00D52020">
        <w:t xml:space="preserve"> </w:t>
      </w:r>
      <w:r>
        <w:t>"</w:t>
      </w:r>
      <w:r w:rsidRPr="00D52020">
        <w:rPr>
          <w:rStyle w:val="NoSpacingChar"/>
        </w:rPr>
        <w:t>Wikimedia Foundation, Inc</w:t>
      </w:r>
      <w:r>
        <w:t>.",</w:t>
      </w:r>
      <w:r w:rsidR="00D52020">
        <w:tab/>
      </w:r>
      <w:r>
        <w:t>domain:"</w:t>
      </w:r>
      <w:r w:rsidRPr="00D52020">
        <w:rPr>
          <w:rStyle w:val="NoSpacingChar"/>
        </w:rPr>
        <w:t>wikimedia.org</w:t>
      </w:r>
      <w:r>
        <w:t>",</w:t>
      </w:r>
    </w:p>
    <w:p w14:paraId="344FC507" w14:textId="71F5AB13" w:rsidR="00BB7AB5" w:rsidRDefault="00BB7AB5" w:rsidP="00D52020">
      <w:pPr>
        <w:pStyle w:val="ListBullet"/>
      </w:pPr>
      <w:r>
        <w:t>privacy:</w:t>
      </w:r>
      <w:r w:rsidR="00D52020">
        <w:t xml:space="preserve"> </w:t>
      </w:r>
      <w:r>
        <w:t>Object,</w:t>
      </w:r>
    </w:p>
    <w:p w14:paraId="24EC3637" w14:textId="6CCB13A4" w:rsidR="00BB7AB5" w:rsidRDefault="00BB7AB5" w:rsidP="00D52020">
      <w:pPr>
        <w:ind w:left="1440"/>
      </w:pPr>
      <w:proofErr w:type="spellStart"/>
      <w:r>
        <w:t>vpn</w:t>
      </w:r>
      <w:proofErr w:type="spellEnd"/>
      <w:r>
        <w:t>:</w:t>
      </w:r>
      <w:r w:rsidR="00D52020">
        <w:t xml:space="preserve"> </w:t>
      </w:r>
      <w:r>
        <w:t>false,</w:t>
      </w:r>
      <w:r w:rsidR="00D52020">
        <w:tab/>
      </w:r>
      <w:r>
        <w:t>proxy:</w:t>
      </w:r>
      <w:r w:rsidR="00D52020">
        <w:t xml:space="preserve"> </w:t>
      </w:r>
      <w:r>
        <w:t>false,</w:t>
      </w:r>
      <w:r w:rsidR="00D52020">
        <w:tab/>
      </w:r>
      <w:r>
        <w:t>tor:</w:t>
      </w:r>
      <w:r w:rsidR="00D52020">
        <w:t xml:space="preserve"> </w:t>
      </w:r>
      <w:r>
        <w:t>false,</w:t>
      </w:r>
      <w:r w:rsidR="00D52020">
        <w:tab/>
      </w:r>
      <w:r>
        <w:t>relay:</w:t>
      </w:r>
      <w:r w:rsidR="00D52020">
        <w:t xml:space="preserve"> </w:t>
      </w:r>
      <w:r>
        <w:t>false,</w:t>
      </w:r>
      <w:r w:rsidR="00D52020">
        <w:tab/>
      </w:r>
      <w:r w:rsidRPr="007026E7">
        <w:rPr>
          <w:rStyle w:val="NoSpacingChar"/>
        </w:rPr>
        <w:t>hostin</w:t>
      </w:r>
      <w:r w:rsidR="00D52020" w:rsidRPr="007026E7">
        <w:rPr>
          <w:rStyle w:val="NoSpacingChar"/>
        </w:rPr>
        <w:t>g</w:t>
      </w:r>
      <w:r w:rsidRPr="007026E7">
        <w:rPr>
          <w:rStyle w:val="NoSpacingChar"/>
        </w:rPr>
        <w:t>:</w:t>
      </w:r>
      <w:r w:rsidR="00D52020" w:rsidRPr="007026E7">
        <w:rPr>
          <w:rStyle w:val="NoSpacingChar"/>
        </w:rPr>
        <w:t xml:space="preserve"> </w:t>
      </w:r>
      <w:r w:rsidRPr="007026E7">
        <w:rPr>
          <w:rStyle w:val="NoSpacingChar"/>
        </w:rPr>
        <w:t>true</w:t>
      </w:r>
      <w:r>
        <w:t>,</w:t>
      </w:r>
      <w:r w:rsidR="00D52020">
        <w:tab/>
      </w:r>
    </w:p>
    <w:p w14:paraId="3D6ED827" w14:textId="61121B48" w:rsidR="00BB7AB5" w:rsidRPr="00D52020" w:rsidRDefault="00BB7AB5" w:rsidP="00D52020">
      <w:pPr>
        <w:pStyle w:val="ListBullet"/>
      </w:pPr>
      <w:r w:rsidRPr="00D52020">
        <w:t>abuse:</w:t>
      </w:r>
      <w:r w:rsidR="00D52020" w:rsidRPr="00D52020">
        <w:t xml:space="preserve"> </w:t>
      </w:r>
      <w:r w:rsidRPr="00D52020">
        <w:t>Object,</w:t>
      </w:r>
    </w:p>
    <w:p w14:paraId="7072E404" w14:textId="280C3DBF" w:rsidR="00BB7AB5" w:rsidRDefault="00BB7AB5" w:rsidP="00D52020">
      <w:pPr>
        <w:ind w:left="720" w:firstLine="720"/>
      </w:pPr>
      <w:r>
        <w:t>address:</w:t>
      </w:r>
      <w:r w:rsidR="007026E7">
        <w:t xml:space="preserve"> </w:t>
      </w:r>
      <w:r>
        <w:t>"</w:t>
      </w:r>
      <w:r w:rsidRPr="007026E7">
        <w:rPr>
          <w:rStyle w:val="NoSpacingChar"/>
        </w:rPr>
        <w:t>1 Montgomery Street, Suite 1600, San Francisco, CA 94104, US</w:t>
      </w:r>
      <w:r>
        <w:t>",</w:t>
      </w:r>
    </w:p>
    <w:p w14:paraId="2C4FD80A" w14:textId="721B9ABD" w:rsidR="00BB7AB5" w:rsidRDefault="00BB7AB5" w:rsidP="00D52020">
      <w:pPr>
        <w:ind w:left="1440"/>
      </w:pPr>
      <w:r>
        <w:t>country:</w:t>
      </w:r>
      <w:r w:rsidR="00D52020">
        <w:t xml:space="preserve"> </w:t>
      </w:r>
      <w:r>
        <w:t>"</w:t>
      </w:r>
      <w:r w:rsidRPr="007026E7">
        <w:rPr>
          <w:rStyle w:val="NoSpacingChar"/>
        </w:rPr>
        <w:t>US</w:t>
      </w:r>
      <w:r>
        <w:t>",</w:t>
      </w:r>
      <w:r w:rsidR="00D52020">
        <w:tab/>
      </w:r>
      <w:r w:rsidR="00D52020">
        <w:tab/>
      </w:r>
      <w:r w:rsidR="00D52020">
        <w:tab/>
      </w:r>
      <w:r>
        <w:t>email:</w:t>
      </w:r>
      <w:r w:rsidR="007026E7">
        <w:t xml:space="preserve"> </w:t>
      </w:r>
      <w:r>
        <w:t>"</w:t>
      </w:r>
      <w:r w:rsidRPr="007026E7">
        <w:rPr>
          <w:rStyle w:val="NoSpacingChar"/>
        </w:rPr>
        <w:t>abuse@wikimedia.org</w:t>
      </w:r>
      <w:r>
        <w:t>",</w:t>
      </w:r>
    </w:p>
    <w:p w14:paraId="722A805E" w14:textId="103F5DA5" w:rsidR="00BB7AB5" w:rsidRDefault="00BB7AB5" w:rsidP="00D52020">
      <w:pPr>
        <w:ind w:left="1440"/>
      </w:pPr>
      <w:r>
        <w:t>name:</w:t>
      </w:r>
      <w:r w:rsidR="00D52020">
        <w:t xml:space="preserve"> </w:t>
      </w:r>
      <w:r w:rsidRPr="007026E7">
        <w:rPr>
          <w:rStyle w:val="NoSpacingChar"/>
        </w:rPr>
        <w:t>"ABUSE WIKIMEDIAAP</w:t>
      </w:r>
      <w:r>
        <w:t>",</w:t>
      </w:r>
      <w:r w:rsidR="00D52020">
        <w:tab/>
      </w:r>
      <w:r w:rsidR="00D52020">
        <w:tab/>
      </w:r>
      <w:r>
        <w:t>network</w:t>
      </w:r>
      <w:r w:rsidRPr="007026E7">
        <w:rPr>
          <w:rStyle w:val="NoSpacingChar"/>
        </w:rPr>
        <w:t>:</w:t>
      </w:r>
      <w:r w:rsidR="007026E7">
        <w:rPr>
          <w:rStyle w:val="NoSpacingChar"/>
        </w:rPr>
        <w:t xml:space="preserve"> </w:t>
      </w:r>
      <w:r w:rsidRPr="007026E7">
        <w:rPr>
          <w:rStyle w:val="NoSpacingChar"/>
        </w:rPr>
        <w:t>"103.102.166.0/24</w:t>
      </w:r>
      <w:r>
        <w:t>",</w:t>
      </w:r>
    </w:p>
    <w:p w14:paraId="7B6F080F" w14:textId="77777777" w:rsidR="007E407B" w:rsidRDefault="00BB7AB5" w:rsidP="007E407B">
      <w:pPr>
        <w:ind w:left="720" w:firstLine="720"/>
      </w:pPr>
      <w:r>
        <w:t>phone</w:t>
      </w:r>
      <w:r w:rsidRPr="007026E7">
        <w:rPr>
          <w:rStyle w:val="NoSpacingChar"/>
        </w:rPr>
        <w:t>:</w:t>
      </w:r>
      <w:r w:rsidR="007026E7">
        <w:rPr>
          <w:rStyle w:val="NoSpacingChar"/>
        </w:rPr>
        <w:t xml:space="preserve"> </w:t>
      </w:r>
      <w:r w:rsidRPr="007026E7">
        <w:rPr>
          <w:rStyle w:val="NoSpacingChar"/>
        </w:rPr>
        <w:t>"+000000000</w:t>
      </w:r>
      <w:r>
        <w:t>",</w:t>
      </w:r>
    </w:p>
    <w:p w14:paraId="2644F923" w14:textId="46806F73" w:rsidR="00403D14" w:rsidRPr="007E407B" w:rsidRDefault="007E407B" w:rsidP="007E407B">
      <w:pPr>
        <w:pStyle w:val="Heading1"/>
      </w:pPr>
      <w:r>
        <w:t>2)BGP.HE.NET WEBSITE:</w:t>
      </w:r>
    </w:p>
    <w:p w14:paraId="6A9CC3CD" w14:textId="22AE40AF" w:rsidR="007835C6" w:rsidRPr="007835C6" w:rsidRDefault="007835C6" w:rsidP="007835C6">
      <w:r>
        <w:tab/>
      </w:r>
      <w:r w:rsidRPr="007835C6">
        <w:rPr>
          <w:rStyle w:val="Heading3Char"/>
        </w:rPr>
        <w:t>WHOIS INFORMATION FROM WEBSITE</w:t>
      </w:r>
      <w:r>
        <w:t>:</w:t>
      </w:r>
    </w:p>
    <w:p w14:paraId="6128B63F" w14:textId="3844852A" w:rsidR="00F21689" w:rsidRPr="00F21689" w:rsidRDefault="00F21689" w:rsidP="00F21689">
      <w:pPr>
        <w:rPr>
          <w:rStyle w:val="NoSpacingChar"/>
        </w:rPr>
      </w:pPr>
      <w:proofErr w:type="spellStart"/>
      <w:r w:rsidRPr="00F21689">
        <w:t>ASNumber</w:t>
      </w:r>
      <w:proofErr w:type="spellEnd"/>
      <w:r w:rsidRPr="00F21689">
        <w:rPr>
          <w:rStyle w:val="NoSpacingChar"/>
        </w:rPr>
        <w:t>:    14907AS</w:t>
      </w:r>
      <w:r>
        <w:rPr>
          <w:rStyle w:val="NoSpacingChar"/>
        </w:rPr>
        <w:tab/>
      </w:r>
      <w:r>
        <w:rPr>
          <w:rStyle w:val="NoSpacingChar"/>
        </w:rPr>
        <w:tab/>
      </w:r>
      <w:r w:rsidRPr="00F21689">
        <w:t>Nam</w:t>
      </w:r>
      <w:r w:rsidRPr="00F21689">
        <w:rPr>
          <w:rStyle w:val="NoSpacingChar"/>
        </w:rPr>
        <w:t>e:  WIKIMEDI</w:t>
      </w:r>
      <w:r w:rsidRPr="00F21689">
        <w:t>A</w:t>
      </w:r>
      <w:r w:rsidRPr="00F21689">
        <w:tab/>
      </w:r>
      <w:r>
        <w:rPr>
          <w:rStyle w:val="NoSpacingChar"/>
        </w:rPr>
        <w:tab/>
      </w:r>
      <w:proofErr w:type="spellStart"/>
      <w:r w:rsidRPr="00F21689">
        <w:t>ASHandle</w:t>
      </w:r>
      <w:proofErr w:type="spellEnd"/>
      <w:r w:rsidRPr="00F21689">
        <w:t>:</w:t>
      </w:r>
      <w:r w:rsidRPr="00F21689">
        <w:rPr>
          <w:rStyle w:val="NoSpacingChar"/>
        </w:rPr>
        <w:t xml:space="preserve">    AS14907</w:t>
      </w:r>
    </w:p>
    <w:p w14:paraId="687A9E4F" w14:textId="7DFDD0C8" w:rsidR="00F21689" w:rsidRDefault="00F21689" w:rsidP="00F21689">
      <w:pPr>
        <w:rPr>
          <w:rStyle w:val="NoSpacingChar"/>
        </w:rPr>
      </w:pPr>
      <w:proofErr w:type="spellStart"/>
      <w:r w:rsidRPr="00F21689">
        <w:t>RegDate</w:t>
      </w:r>
      <w:proofErr w:type="spellEnd"/>
      <w:r w:rsidRPr="00F21689">
        <w:t>:</w:t>
      </w:r>
      <w:r w:rsidRPr="00F21689">
        <w:rPr>
          <w:rStyle w:val="NoSpacingChar"/>
        </w:rPr>
        <w:t xml:space="preserve">     2006-09-27</w:t>
      </w:r>
      <w:r>
        <w:rPr>
          <w:rStyle w:val="NoSpacingChar"/>
        </w:rPr>
        <w:tab/>
      </w:r>
      <w:r>
        <w:rPr>
          <w:rStyle w:val="NoSpacingChar"/>
        </w:rPr>
        <w:tab/>
      </w:r>
      <w:r w:rsidRPr="00F21689">
        <w:t>Updated</w:t>
      </w:r>
      <w:r w:rsidRPr="00F21689">
        <w:rPr>
          <w:rStyle w:val="NoSpacingChar"/>
        </w:rPr>
        <w:t xml:space="preserve">:   2012-03-02    </w:t>
      </w:r>
    </w:p>
    <w:p w14:paraId="19F8F3C3" w14:textId="2490F7AE" w:rsidR="00F21689" w:rsidRPr="00F21689" w:rsidRDefault="00F21689" w:rsidP="00F21689">
      <w:pPr>
        <w:rPr>
          <w:rStyle w:val="NoSpacingChar"/>
        </w:rPr>
      </w:pPr>
      <w:r w:rsidRPr="00F21689">
        <w:t>Re</w:t>
      </w:r>
      <w:r w:rsidRPr="00F21689">
        <w:rPr>
          <w:rStyle w:val="NoSpacingChar"/>
        </w:rPr>
        <w:t>f:            https://rdap.arin.net/registry/autnum/14907</w:t>
      </w:r>
    </w:p>
    <w:p w14:paraId="44CC2C9B" w14:textId="6C38223E" w:rsidR="00F21689" w:rsidRPr="00F21689" w:rsidRDefault="00F21689" w:rsidP="00F21689">
      <w:pPr>
        <w:rPr>
          <w:rStyle w:val="NoSpacingChar"/>
        </w:rPr>
      </w:pPr>
      <w:proofErr w:type="spellStart"/>
      <w:r w:rsidRPr="00F21689">
        <w:t>OrgNam</w:t>
      </w:r>
      <w:r w:rsidRPr="00F21689">
        <w:rPr>
          <w:rStyle w:val="NoSpacingChar"/>
        </w:rPr>
        <w:t>e</w:t>
      </w:r>
      <w:proofErr w:type="spellEnd"/>
      <w:r w:rsidRPr="00F21689">
        <w:rPr>
          <w:rStyle w:val="NoSpacingChar"/>
        </w:rPr>
        <w:t>:   Wikimedia Foundation Inc.</w:t>
      </w:r>
      <w:r>
        <w:rPr>
          <w:rStyle w:val="NoSpacingChar"/>
        </w:rPr>
        <w:tab/>
      </w:r>
      <w:proofErr w:type="spellStart"/>
      <w:r w:rsidRPr="00F21689">
        <w:t>OrgId</w:t>
      </w:r>
      <w:proofErr w:type="spellEnd"/>
      <w:r w:rsidRPr="00F21689">
        <w:rPr>
          <w:rStyle w:val="NoSpacingChar"/>
        </w:rPr>
        <w:t>:   WIKIM</w:t>
      </w:r>
    </w:p>
    <w:p w14:paraId="0ACC9E5F" w14:textId="6C8548A9" w:rsidR="00F21689" w:rsidRPr="00F21689" w:rsidRDefault="00F21689" w:rsidP="00F21689">
      <w:pPr>
        <w:rPr>
          <w:rStyle w:val="NoSpacingChar"/>
        </w:rPr>
      </w:pPr>
      <w:r w:rsidRPr="00F21689">
        <w:lastRenderedPageBreak/>
        <w:t>Address</w:t>
      </w:r>
      <w:r w:rsidRPr="00F21689">
        <w:rPr>
          <w:rStyle w:val="NoSpacingChar"/>
        </w:rPr>
        <w:t>:    1 Montgomery Street</w:t>
      </w:r>
      <w:r>
        <w:rPr>
          <w:rStyle w:val="NoSpacingChar"/>
        </w:rPr>
        <w:tab/>
      </w:r>
      <w:r w:rsidRPr="00F21689">
        <w:t>Addres</w:t>
      </w:r>
      <w:r w:rsidRPr="00F21689">
        <w:rPr>
          <w:rStyle w:val="NoSpacingChar"/>
        </w:rPr>
        <w:t>s: Suite 1600</w:t>
      </w:r>
      <w:r>
        <w:rPr>
          <w:rStyle w:val="NoSpacingChar"/>
        </w:rPr>
        <w:tab/>
      </w:r>
      <w:proofErr w:type="spellStart"/>
      <w:r w:rsidRPr="00F21689">
        <w:rPr>
          <w:rStyle w:val="NoSpacingChar"/>
        </w:rPr>
        <w:t>PostalCode</w:t>
      </w:r>
      <w:proofErr w:type="spellEnd"/>
      <w:r w:rsidRPr="00F21689">
        <w:rPr>
          <w:rStyle w:val="NoSpacingChar"/>
        </w:rPr>
        <w:t>:   94104</w:t>
      </w:r>
      <w:r>
        <w:rPr>
          <w:rStyle w:val="NoSpacingChar"/>
        </w:rPr>
        <w:tab/>
      </w:r>
    </w:p>
    <w:p w14:paraId="5B0B33EC" w14:textId="3981F74E" w:rsidR="002356B3" w:rsidRDefault="00F21689" w:rsidP="00F21689">
      <w:proofErr w:type="gramStart"/>
      <w:r>
        <w:t xml:space="preserve">Ref </w:t>
      </w:r>
      <w:r w:rsidR="002356B3">
        <w:t>:</w:t>
      </w:r>
      <w:proofErr w:type="gramEnd"/>
      <w:r w:rsidR="002356B3">
        <w:t xml:space="preserve"> </w:t>
      </w:r>
      <w:hyperlink r:id="rId11" w:history="1">
        <w:r w:rsidR="002356B3" w:rsidRPr="00ED43BF">
          <w:rPr>
            <w:rStyle w:val="Hyperlink"/>
          </w:rPr>
          <w:t>https://rdap.arin.net/registry/entity/WIKIM</w:t>
        </w:r>
      </w:hyperlink>
      <w:r w:rsidR="002356B3">
        <w:tab/>
      </w:r>
      <w:r w:rsidR="002356B3">
        <w:tab/>
      </w:r>
      <w:proofErr w:type="spellStart"/>
      <w:r w:rsidR="002356B3">
        <w:t>OrgAbuseHandle</w:t>
      </w:r>
      <w:proofErr w:type="spellEnd"/>
      <w:r w:rsidR="002356B3">
        <w:t xml:space="preserve">: </w:t>
      </w:r>
      <w:r w:rsidR="002356B3" w:rsidRPr="002356B3">
        <w:rPr>
          <w:rStyle w:val="NoSpacingChar"/>
        </w:rPr>
        <w:t>WNA11-ARIN</w:t>
      </w:r>
    </w:p>
    <w:p w14:paraId="70CA2FF8" w14:textId="77DF9C72" w:rsidR="002356B3" w:rsidRDefault="002356B3" w:rsidP="00F86629">
      <w:proofErr w:type="spellStart"/>
      <w:r>
        <w:t>OrgAbuseName</w:t>
      </w:r>
      <w:proofErr w:type="spellEnd"/>
      <w:r w:rsidRPr="002356B3">
        <w:rPr>
          <w:rStyle w:val="NoSpacingChar"/>
        </w:rPr>
        <w:t>:   Wikimedia Network Abuse</w:t>
      </w:r>
      <w:r>
        <w:tab/>
      </w:r>
      <w:r>
        <w:tab/>
      </w:r>
      <w:proofErr w:type="spellStart"/>
      <w:r>
        <w:t>OrgAbusePhone</w:t>
      </w:r>
      <w:proofErr w:type="spellEnd"/>
      <w:r>
        <w:t xml:space="preserve">:  </w:t>
      </w:r>
      <w:r w:rsidRPr="002356B3">
        <w:rPr>
          <w:rStyle w:val="NoSpacingChar"/>
        </w:rPr>
        <w:t>+1-415-839-6885</w:t>
      </w:r>
      <w:r>
        <w:t xml:space="preserve"> </w:t>
      </w:r>
    </w:p>
    <w:p w14:paraId="720F0C30" w14:textId="77777777" w:rsidR="002356B3" w:rsidRDefault="002356B3" w:rsidP="00F86629">
      <w:proofErr w:type="spellStart"/>
      <w:r>
        <w:t>OrgAbuseEmail</w:t>
      </w:r>
      <w:proofErr w:type="spellEnd"/>
      <w:r>
        <w:t xml:space="preserve">:  </w:t>
      </w:r>
      <w:hyperlink r:id="rId12" w:history="1">
        <w:r w:rsidRPr="00ED43BF">
          <w:rPr>
            <w:rStyle w:val="Hyperlink"/>
          </w:rPr>
          <w:t>abuse@wikimedia.org</w:t>
        </w:r>
      </w:hyperlink>
      <w:r>
        <w:tab/>
      </w:r>
    </w:p>
    <w:p w14:paraId="346B2DC5" w14:textId="39BC55EF" w:rsidR="002356B3" w:rsidRDefault="002356B3" w:rsidP="00F86629">
      <w:proofErr w:type="spellStart"/>
      <w:r>
        <w:t>OrgAbuseRef</w:t>
      </w:r>
      <w:proofErr w:type="spellEnd"/>
      <w:r>
        <w:t xml:space="preserve">: </w:t>
      </w:r>
      <w:hyperlink r:id="rId13" w:history="1">
        <w:r w:rsidRPr="00ED43BF">
          <w:rPr>
            <w:rStyle w:val="Hyperlink"/>
          </w:rPr>
          <w:t>https://rdap.arin.net/registry/entity/WNA11-ARIN</w:t>
        </w:r>
      </w:hyperlink>
    </w:p>
    <w:p w14:paraId="046D8ACE" w14:textId="362B17B6" w:rsidR="002356B3" w:rsidRDefault="002356B3" w:rsidP="00F86629">
      <w:proofErr w:type="spellStart"/>
      <w:r>
        <w:t>OrgTechHandle</w:t>
      </w:r>
      <w:proofErr w:type="spellEnd"/>
      <w:r>
        <w:t xml:space="preserve">: </w:t>
      </w:r>
      <w:r w:rsidRPr="002356B3">
        <w:rPr>
          <w:rStyle w:val="NoSpacingChar"/>
        </w:rPr>
        <w:t>YOUNS-ARIN</w:t>
      </w:r>
      <w:r w:rsidRPr="002356B3">
        <w:rPr>
          <w:rStyle w:val="NoSpacingChar"/>
        </w:rPr>
        <w:tab/>
      </w:r>
      <w:r>
        <w:tab/>
      </w:r>
      <w:r>
        <w:tab/>
      </w:r>
      <w:r>
        <w:tab/>
      </w:r>
      <w:proofErr w:type="spellStart"/>
      <w:r>
        <w:t>OrgTechName</w:t>
      </w:r>
      <w:proofErr w:type="spellEnd"/>
      <w:r>
        <w:t xml:space="preserve">:   </w:t>
      </w:r>
      <w:proofErr w:type="spellStart"/>
      <w:r w:rsidRPr="002356B3">
        <w:rPr>
          <w:rStyle w:val="NoSpacingChar"/>
        </w:rPr>
        <w:t>Younsi</w:t>
      </w:r>
      <w:proofErr w:type="spellEnd"/>
      <w:r w:rsidRPr="002356B3">
        <w:rPr>
          <w:rStyle w:val="NoSpacingChar"/>
        </w:rPr>
        <w:t xml:space="preserve">, </w:t>
      </w:r>
      <w:proofErr w:type="spellStart"/>
      <w:r w:rsidRPr="002356B3">
        <w:rPr>
          <w:rStyle w:val="NoSpacingChar"/>
        </w:rPr>
        <w:t>Arzhel</w:t>
      </w:r>
      <w:proofErr w:type="spellEnd"/>
      <w:r>
        <w:t xml:space="preserve"> </w:t>
      </w:r>
    </w:p>
    <w:p w14:paraId="3E3D4C9A" w14:textId="29F007C4" w:rsidR="002356B3" w:rsidRDefault="002356B3" w:rsidP="00F86629">
      <w:proofErr w:type="spellStart"/>
      <w:r>
        <w:t>OrgTechPhone</w:t>
      </w:r>
      <w:proofErr w:type="spellEnd"/>
      <w:r>
        <w:t xml:space="preserve">:  </w:t>
      </w:r>
      <w:r w:rsidRPr="002356B3">
        <w:rPr>
          <w:rStyle w:val="NoSpacingChar"/>
        </w:rPr>
        <w:t>+1-415-839-6885</w:t>
      </w:r>
      <w:r>
        <w:t xml:space="preserve"> </w:t>
      </w:r>
      <w:r>
        <w:tab/>
      </w:r>
      <w:r>
        <w:tab/>
      </w:r>
      <w:r>
        <w:tab/>
      </w:r>
      <w:proofErr w:type="spellStart"/>
      <w:r>
        <w:t>OrgTechEmail</w:t>
      </w:r>
      <w:proofErr w:type="spellEnd"/>
      <w:r>
        <w:t>:  ayounsi@wikimedia.org</w:t>
      </w:r>
    </w:p>
    <w:p w14:paraId="66D0500C" w14:textId="316FD6A7" w:rsidR="002356B3" w:rsidRDefault="002356B3" w:rsidP="00F86629">
      <w:proofErr w:type="spellStart"/>
      <w:r>
        <w:t>OrgTechRef</w:t>
      </w:r>
      <w:proofErr w:type="spellEnd"/>
      <w:r>
        <w:t xml:space="preserve">:    </w:t>
      </w:r>
      <w:hyperlink r:id="rId14" w:history="1">
        <w:r w:rsidRPr="00ED43BF">
          <w:rPr>
            <w:rStyle w:val="Hyperlink"/>
          </w:rPr>
          <w:t>https://rdap.arin.net/registry/entity/YOUNS-ARIN</w:t>
        </w:r>
      </w:hyperlink>
    </w:p>
    <w:p w14:paraId="5E0BFE2F" w14:textId="30B33A4C" w:rsidR="002356B3" w:rsidRDefault="002356B3" w:rsidP="00F86629">
      <w:proofErr w:type="spellStart"/>
      <w:r>
        <w:t>OrgNOCHandle</w:t>
      </w:r>
      <w:proofErr w:type="spellEnd"/>
      <w:r w:rsidRPr="002356B3">
        <w:rPr>
          <w:rStyle w:val="NoSpacingChar"/>
        </w:rPr>
        <w:t>: WIKIM-ARIN</w:t>
      </w:r>
      <w:r>
        <w:tab/>
      </w:r>
      <w:r>
        <w:tab/>
      </w:r>
      <w:r>
        <w:tab/>
      </w:r>
      <w:r>
        <w:tab/>
      </w:r>
      <w:proofErr w:type="spellStart"/>
      <w:r>
        <w:t>OrgNOCName</w:t>
      </w:r>
      <w:proofErr w:type="spellEnd"/>
      <w:r w:rsidRPr="002356B3">
        <w:rPr>
          <w:rStyle w:val="NoSpacingChar"/>
        </w:rPr>
        <w:t>:   Wikimedia NOC</w:t>
      </w:r>
    </w:p>
    <w:p w14:paraId="1A8B152A" w14:textId="059C6653" w:rsidR="002356B3" w:rsidRDefault="002356B3" w:rsidP="002356B3">
      <w:proofErr w:type="spellStart"/>
      <w:r>
        <w:t>OrgNOCPhone</w:t>
      </w:r>
      <w:proofErr w:type="spellEnd"/>
      <w:r w:rsidRPr="002356B3">
        <w:rPr>
          <w:rStyle w:val="NoSpacingChar"/>
        </w:rPr>
        <w:t>:  +1-415-839-6885</w:t>
      </w:r>
      <w:r>
        <w:t xml:space="preserve"> </w:t>
      </w:r>
      <w:r>
        <w:tab/>
      </w:r>
      <w:r>
        <w:tab/>
      </w:r>
      <w:r>
        <w:tab/>
      </w:r>
      <w:proofErr w:type="spellStart"/>
      <w:r>
        <w:t>OrgNOCEmail</w:t>
      </w:r>
      <w:proofErr w:type="spellEnd"/>
      <w:r w:rsidRPr="002356B3">
        <w:rPr>
          <w:rStyle w:val="NoSpacingChar"/>
        </w:rPr>
        <w:t>:  noc@wikimedia.org</w:t>
      </w:r>
    </w:p>
    <w:p w14:paraId="3CDA67AC" w14:textId="2618016B" w:rsidR="002356B3" w:rsidRDefault="002356B3" w:rsidP="002356B3">
      <w:proofErr w:type="spellStart"/>
      <w:r>
        <w:t>OrgNOCRef</w:t>
      </w:r>
      <w:proofErr w:type="spellEnd"/>
      <w:r>
        <w:t xml:space="preserve">:    </w:t>
      </w:r>
      <w:hyperlink r:id="rId15" w:history="1">
        <w:r w:rsidRPr="00ED43BF">
          <w:rPr>
            <w:rStyle w:val="Hyperlink"/>
          </w:rPr>
          <w:t>https://rdap.arin.net/registry/entity/WIKIM-ARIN</w:t>
        </w:r>
      </w:hyperlink>
    </w:p>
    <w:p w14:paraId="5F69E47C" w14:textId="02EC4331" w:rsidR="002356B3" w:rsidRDefault="002356B3" w:rsidP="002356B3">
      <w:proofErr w:type="spellStart"/>
      <w:r>
        <w:t>OrgTechHandle</w:t>
      </w:r>
      <w:proofErr w:type="spellEnd"/>
      <w:r w:rsidRPr="002356B3">
        <w:rPr>
          <w:rStyle w:val="NoSpacingChar"/>
        </w:rPr>
        <w:t>: MBE96-ARIN</w:t>
      </w:r>
      <w:r w:rsidRPr="002356B3">
        <w:rPr>
          <w:rStyle w:val="NoSpacingChar"/>
        </w:rPr>
        <w:tab/>
      </w:r>
      <w:r>
        <w:tab/>
      </w:r>
      <w:r>
        <w:tab/>
      </w:r>
      <w:r>
        <w:tab/>
      </w:r>
      <w:proofErr w:type="spellStart"/>
      <w:r>
        <w:t>OrgTechName</w:t>
      </w:r>
      <w:proofErr w:type="spellEnd"/>
      <w:r>
        <w:t xml:space="preserve">:   </w:t>
      </w:r>
      <w:r w:rsidRPr="002356B3">
        <w:rPr>
          <w:rStyle w:val="NoSpacingChar"/>
        </w:rPr>
        <w:t xml:space="preserve">Bergsma, Mark </w:t>
      </w:r>
    </w:p>
    <w:p w14:paraId="54B06143" w14:textId="76BAD25A" w:rsidR="002356B3" w:rsidRPr="002356B3" w:rsidRDefault="002356B3" w:rsidP="002356B3">
      <w:pPr>
        <w:rPr>
          <w:rStyle w:val="NoSpacingChar"/>
        </w:rPr>
      </w:pPr>
      <w:proofErr w:type="spellStart"/>
      <w:r>
        <w:t>OrgTechPhone</w:t>
      </w:r>
      <w:proofErr w:type="spellEnd"/>
      <w:r>
        <w:t xml:space="preserve">:  </w:t>
      </w:r>
      <w:r w:rsidRPr="002356B3">
        <w:rPr>
          <w:rStyle w:val="NoSpacingChar"/>
        </w:rPr>
        <w:t>+1-415-839-6885</w:t>
      </w:r>
      <w:r>
        <w:t xml:space="preserve"> </w:t>
      </w:r>
      <w:r>
        <w:tab/>
      </w:r>
      <w:r>
        <w:tab/>
      </w:r>
      <w:r>
        <w:tab/>
      </w:r>
      <w:proofErr w:type="spellStart"/>
      <w:r>
        <w:t>OrgTechEmail</w:t>
      </w:r>
      <w:proofErr w:type="spellEnd"/>
      <w:r>
        <w:t xml:space="preserve">:  </w:t>
      </w:r>
      <w:r w:rsidRPr="002356B3">
        <w:rPr>
          <w:rStyle w:val="NoSpacingChar"/>
        </w:rPr>
        <w:t>mark@wikimedia.org</w:t>
      </w:r>
    </w:p>
    <w:p w14:paraId="3A3FBF72" w14:textId="5FA94D2B" w:rsidR="002356B3" w:rsidRDefault="002356B3" w:rsidP="002356B3">
      <w:proofErr w:type="spellStart"/>
      <w:r>
        <w:t>OrgTechRef</w:t>
      </w:r>
      <w:proofErr w:type="spellEnd"/>
      <w:r>
        <w:t xml:space="preserve">:    </w:t>
      </w:r>
      <w:hyperlink r:id="rId16" w:history="1">
        <w:r w:rsidRPr="00ED43BF">
          <w:rPr>
            <w:rStyle w:val="Hyperlink"/>
          </w:rPr>
          <w:t>https://rdap.arin.net/registry/entity/MBE96-ARIN</w:t>
        </w:r>
      </w:hyperlink>
    </w:p>
    <w:p w14:paraId="6801F3AC" w14:textId="17F76F05" w:rsidR="002356B3" w:rsidRPr="002356B3" w:rsidRDefault="002356B3" w:rsidP="002356B3">
      <w:pPr>
        <w:rPr>
          <w:rStyle w:val="NoSpacingChar"/>
        </w:rPr>
      </w:pPr>
      <w:proofErr w:type="spellStart"/>
      <w:r>
        <w:t>OrgTechHandle</w:t>
      </w:r>
      <w:proofErr w:type="spellEnd"/>
      <w:r>
        <w:t xml:space="preserve">: </w:t>
      </w:r>
      <w:r w:rsidRPr="002356B3">
        <w:rPr>
          <w:rStyle w:val="NoSpacingChar"/>
        </w:rPr>
        <w:t>MOONE85-ARIN</w:t>
      </w:r>
      <w:r>
        <w:tab/>
      </w:r>
      <w:r>
        <w:tab/>
      </w:r>
      <w:r>
        <w:tab/>
      </w:r>
      <w:proofErr w:type="spellStart"/>
      <w:r>
        <w:t>OrgTechName</w:t>
      </w:r>
      <w:proofErr w:type="spellEnd"/>
      <w:r>
        <w:t xml:space="preserve">:   </w:t>
      </w:r>
      <w:r w:rsidRPr="002356B3">
        <w:rPr>
          <w:rStyle w:val="NoSpacingChar"/>
        </w:rPr>
        <w:t xml:space="preserve">Mooney, </w:t>
      </w:r>
      <w:proofErr w:type="spellStart"/>
      <w:r w:rsidRPr="002356B3">
        <w:rPr>
          <w:rStyle w:val="NoSpacingChar"/>
        </w:rPr>
        <w:t>Cathal</w:t>
      </w:r>
      <w:proofErr w:type="spellEnd"/>
      <w:r w:rsidRPr="002356B3">
        <w:rPr>
          <w:rStyle w:val="NoSpacingChar"/>
        </w:rPr>
        <w:t xml:space="preserve"> </w:t>
      </w:r>
    </w:p>
    <w:p w14:paraId="1FEEF1DB" w14:textId="2F1BB6E7" w:rsidR="002356B3" w:rsidRDefault="002356B3" w:rsidP="002356B3">
      <w:proofErr w:type="spellStart"/>
      <w:r>
        <w:t>OrgTechPhone</w:t>
      </w:r>
      <w:proofErr w:type="spellEnd"/>
      <w:r>
        <w:t xml:space="preserve">:  </w:t>
      </w:r>
      <w:r w:rsidRPr="002356B3">
        <w:rPr>
          <w:rStyle w:val="NoSpacingChar"/>
        </w:rPr>
        <w:t>+1-415-839-6885</w:t>
      </w:r>
      <w:r>
        <w:t xml:space="preserve"> </w:t>
      </w:r>
      <w:r>
        <w:tab/>
      </w:r>
      <w:r>
        <w:tab/>
      </w:r>
      <w:proofErr w:type="spellStart"/>
      <w:r>
        <w:t>OrgTechEmail</w:t>
      </w:r>
      <w:proofErr w:type="spellEnd"/>
      <w:r w:rsidRPr="002356B3">
        <w:rPr>
          <w:rStyle w:val="NoSpacingChar"/>
        </w:rPr>
        <w:t>:  cmooney@wikimedia.org</w:t>
      </w:r>
    </w:p>
    <w:p w14:paraId="6F0BDC41" w14:textId="55449741" w:rsidR="002356B3" w:rsidRDefault="007835C6" w:rsidP="002356B3">
      <w:r>
        <w:rPr>
          <w:noProof/>
        </w:rPr>
        <w:drawing>
          <wp:anchor distT="0" distB="0" distL="114300" distR="114300" simplePos="0" relativeHeight="251662336" behindDoc="1" locked="0" layoutInCell="1" allowOverlap="1" wp14:anchorId="2EA9884A" wp14:editId="7E7A6413">
            <wp:simplePos x="0" y="0"/>
            <wp:positionH relativeFrom="margin">
              <wp:align>right</wp:align>
            </wp:positionH>
            <wp:positionV relativeFrom="paragraph">
              <wp:posOffset>238760</wp:posOffset>
            </wp:positionV>
            <wp:extent cx="5486400" cy="1838325"/>
            <wp:effectExtent l="0" t="0" r="0" b="9525"/>
            <wp:wrapTight wrapText="bothSides">
              <wp:wrapPolygon edited="0">
                <wp:start x="0" y="0"/>
                <wp:lineTo x="0" y="21488"/>
                <wp:lineTo x="21525" y="21488"/>
                <wp:lineTo x="2152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83832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2356B3">
        <w:t>OrgTechRef</w:t>
      </w:r>
      <w:proofErr w:type="spellEnd"/>
      <w:r w:rsidR="002356B3">
        <w:t xml:space="preserve">:    </w:t>
      </w:r>
      <w:hyperlink r:id="rId18" w:history="1">
        <w:r w:rsidR="002356B3" w:rsidRPr="00ED43BF">
          <w:rPr>
            <w:rStyle w:val="Hyperlink"/>
          </w:rPr>
          <w:t>https://rdap.arin.net/registry/entity/MOONE85-ARIN</w:t>
        </w:r>
      </w:hyperlink>
    </w:p>
    <w:p w14:paraId="73969D1F" w14:textId="3000CC21" w:rsidR="002356B3" w:rsidRPr="002356B3" w:rsidRDefault="002356B3" w:rsidP="002356B3"/>
    <w:p w14:paraId="15DEEBCD" w14:textId="31E1E55D" w:rsidR="00403D14" w:rsidRDefault="007835C6" w:rsidP="007835C6">
      <w:pPr>
        <w:pStyle w:val="Heading3"/>
      </w:pPr>
      <w:r>
        <w:rPr>
          <w:noProof/>
        </w:rPr>
        <w:lastRenderedPageBreak/>
        <w:drawing>
          <wp:anchor distT="0" distB="0" distL="114300" distR="114300" simplePos="0" relativeHeight="251663360" behindDoc="1" locked="0" layoutInCell="1" allowOverlap="1" wp14:anchorId="0A59173D" wp14:editId="4E65F3EA">
            <wp:simplePos x="0" y="0"/>
            <wp:positionH relativeFrom="margin">
              <wp:align>right</wp:align>
            </wp:positionH>
            <wp:positionV relativeFrom="paragraph">
              <wp:posOffset>264160</wp:posOffset>
            </wp:positionV>
            <wp:extent cx="5486400" cy="2857500"/>
            <wp:effectExtent l="0" t="0" r="0" b="0"/>
            <wp:wrapTight wrapText="bothSides">
              <wp:wrapPolygon edited="0">
                <wp:start x="0" y="0"/>
                <wp:lineTo x="0" y="21456"/>
                <wp:lineTo x="21525" y="21456"/>
                <wp:lineTo x="2152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857500"/>
                    </a:xfrm>
                    <a:prstGeom prst="rect">
                      <a:avLst/>
                    </a:prstGeom>
                    <a:noFill/>
                    <a:ln>
                      <a:noFill/>
                    </a:ln>
                  </pic:spPr>
                </pic:pic>
              </a:graphicData>
            </a:graphic>
            <wp14:sizeRelV relativeFrom="margin">
              <wp14:pctHeight>0</wp14:pctHeight>
            </wp14:sizeRelV>
          </wp:anchor>
        </w:drawing>
      </w:r>
      <w:r w:rsidR="00403D14">
        <w:tab/>
      </w:r>
      <w:r>
        <w:t>INTERNET EXCHANGE(IE) INFO:</w:t>
      </w:r>
    </w:p>
    <w:p w14:paraId="69DC6DC0" w14:textId="7ECDA1CD" w:rsidR="00403D14" w:rsidRDefault="007835C6" w:rsidP="00403D14">
      <w:r>
        <w:rPr>
          <w:noProof/>
        </w:rPr>
        <w:drawing>
          <wp:anchor distT="0" distB="0" distL="114300" distR="114300" simplePos="0" relativeHeight="251664384" behindDoc="1" locked="0" layoutInCell="1" allowOverlap="1" wp14:anchorId="7A271B7C" wp14:editId="5647EA01">
            <wp:simplePos x="0" y="0"/>
            <wp:positionH relativeFrom="margin">
              <wp:align>right</wp:align>
            </wp:positionH>
            <wp:positionV relativeFrom="paragraph">
              <wp:posOffset>4319905</wp:posOffset>
            </wp:positionV>
            <wp:extent cx="5486400" cy="3228975"/>
            <wp:effectExtent l="0" t="0" r="0" b="9525"/>
            <wp:wrapTight wrapText="bothSides">
              <wp:wrapPolygon edited="0">
                <wp:start x="0" y="0"/>
                <wp:lineTo x="0" y="21536"/>
                <wp:lineTo x="21525" y="21536"/>
                <wp:lineTo x="2152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228975"/>
                    </a:xfrm>
                    <a:prstGeom prst="rect">
                      <a:avLst/>
                    </a:prstGeom>
                    <a:noFill/>
                    <a:ln>
                      <a:noFill/>
                    </a:ln>
                  </pic:spPr>
                </pic:pic>
              </a:graphicData>
            </a:graphic>
          </wp:anchor>
        </w:drawing>
      </w:r>
    </w:p>
    <w:p w14:paraId="31C538C0" w14:textId="761EDA37" w:rsidR="007835C6" w:rsidRDefault="007835C6" w:rsidP="007835C6"/>
    <w:p w14:paraId="18A6603A" w14:textId="3FD2A855" w:rsidR="007835C6" w:rsidRDefault="007835C6" w:rsidP="007835C6">
      <w:pPr>
        <w:pStyle w:val="Heading3"/>
        <w:ind w:firstLine="720"/>
      </w:pPr>
      <w:r>
        <w:t>AS INFORMATION</w:t>
      </w:r>
    </w:p>
    <w:p w14:paraId="0F908E3D" w14:textId="37AD66F8" w:rsidR="007835C6" w:rsidRDefault="007835C6" w:rsidP="007835C6"/>
    <w:p w14:paraId="12540366" w14:textId="78C01CD6" w:rsidR="007835C6" w:rsidRDefault="00F86629" w:rsidP="00F86629">
      <w:pPr>
        <w:pStyle w:val="Heading2"/>
      </w:pPr>
      <w:r>
        <w:lastRenderedPageBreak/>
        <w:t>SUBDOMAINFINDER WEBSITE:</w:t>
      </w:r>
    </w:p>
    <w:p w14:paraId="7D1F37DF" w14:textId="35DB20C2" w:rsidR="00F86629" w:rsidRPr="00F86629" w:rsidRDefault="00F86629" w:rsidP="00F86629">
      <w:r>
        <w:t>MOST USE THREE SOME DOMAINS ARE GIVEN BELOW:</w:t>
      </w:r>
    </w:p>
    <w:p w14:paraId="328250C4" w14:textId="01CF5F06" w:rsidR="00F86629" w:rsidRDefault="00F86629" w:rsidP="00F86629">
      <w:r w:rsidRPr="00F86629">
        <w:rPr>
          <w:noProof/>
        </w:rPr>
        <w:drawing>
          <wp:anchor distT="0" distB="0" distL="114300" distR="114300" simplePos="0" relativeHeight="251665408" behindDoc="1" locked="0" layoutInCell="1" allowOverlap="1" wp14:anchorId="639C29A4" wp14:editId="1905BC8A">
            <wp:simplePos x="0" y="0"/>
            <wp:positionH relativeFrom="column">
              <wp:posOffset>0</wp:posOffset>
            </wp:positionH>
            <wp:positionV relativeFrom="paragraph">
              <wp:posOffset>77470</wp:posOffset>
            </wp:positionV>
            <wp:extent cx="5486400" cy="1986915"/>
            <wp:effectExtent l="0" t="0" r="0" b="0"/>
            <wp:wrapTight wrapText="bothSides">
              <wp:wrapPolygon edited="0">
                <wp:start x="0" y="0"/>
                <wp:lineTo x="0" y="21331"/>
                <wp:lineTo x="21525" y="21331"/>
                <wp:lineTo x="2152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986915"/>
                    </a:xfrm>
                    <a:prstGeom prst="rect">
                      <a:avLst/>
                    </a:prstGeom>
                    <a:noFill/>
                    <a:ln>
                      <a:noFill/>
                    </a:ln>
                  </pic:spPr>
                </pic:pic>
              </a:graphicData>
            </a:graphic>
          </wp:anchor>
        </w:drawing>
      </w:r>
    </w:p>
    <w:p w14:paraId="28FC7924" w14:textId="6C8C8974" w:rsidR="00F86629" w:rsidRDefault="007E407B" w:rsidP="00B45456">
      <w:pPr>
        <w:pStyle w:val="Heading1"/>
      </w:pPr>
      <w:r>
        <w:t>3)</w:t>
      </w:r>
      <w:r w:rsidR="00B45456">
        <w:t>SHODAN WEBSITE:</w:t>
      </w:r>
    </w:p>
    <w:p w14:paraId="4737666D" w14:textId="3EF57DBE" w:rsidR="00FB35FC" w:rsidRDefault="00FB35FC" w:rsidP="00FB35FC">
      <w:pPr>
        <w:pStyle w:val="Heading3"/>
      </w:pPr>
      <w:r>
        <w:t>General</w:t>
      </w:r>
      <w:r w:rsidR="00BD4F2C">
        <w:t xml:space="preserve"> </w:t>
      </w:r>
      <w:r>
        <w:t>Information</w:t>
      </w:r>
    </w:p>
    <w:p w14:paraId="4380B7B6" w14:textId="08C75BAF" w:rsidR="00FB35FC" w:rsidRDefault="00FB35FC" w:rsidP="00FB35FC">
      <w:r>
        <w:t>mediawiki.org</w:t>
      </w:r>
      <w:r>
        <w:tab/>
      </w:r>
      <w:r>
        <w:tab/>
      </w:r>
      <w:proofErr w:type="spellStart"/>
      <w:r>
        <w:t>W.wiki</w:t>
      </w:r>
      <w:proofErr w:type="spellEnd"/>
      <w:r>
        <w:tab/>
      </w:r>
      <w:r>
        <w:tab/>
        <w:t>wikibooks.org.</w:t>
      </w:r>
      <w:r>
        <w:tab/>
      </w:r>
      <w:r>
        <w:tab/>
        <w:t>wikidata.org</w:t>
      </w:r>
    </w:p>
    <w:p w14:paraId="7FD80EFC" w14:textId="6314F7ED" w:rsidR="00FB35FC" w:rsidRDefault="00FB35FC" w:rsidP="00FB35FC">
      <w:r>
        <w:t>wikifunctions.org</w:t>
      </w:r>
      <w:r>
        <w:tab/>
        <w:t>wikimedia.org</w:t>
      </w:r>
      <w:r>
        <w:tab/>
      </w:r>
      <w:r>
        <w:tab/>
        <w:t>text-lb.eqsin.wikimedia.org</w:t>
      </w:r>
      <w:r>
        <w:tab/>
      </w:r>
    </w:p>
    <w:p w14:paraId="77EF8540" w14:textId="77777777" w:rsidR="00FB35FC" w:rsidRDefault="00FB35FC" w:rsidP="00FB35FC">
      <w:r>
        <w:t>wikimediafoundation.org</w:t>
      </w:r>
      <w:r>
        <w:tab/>
      </w:r>
    </w:p>
    <w:p w14:paraId="071A6608" w14:textId="77777777" w:rsidR="00FB35FC" w:rsidRDefault="00FB35FC" w:rsidP="00FB35FC">
      <w:pPr>
        <w:pStyle w:val="Heading3"/>
      </w:pPr>
      <w:r>
        <w:t>Hostnames</w:t>
      </w:r>
    </w:p>
    <w:p w14:paraId="10C07930" w14:textId="77777777" w:rsidR="00FB35FC" w:rsidRDefault="00FB35FC" w:rsidP="00FB35FC">
      <w:r>
        <w:t xml:space="preserve"> wikinews.org</w:t>
      </w:r>
      <w:r>
        <w:tab/>
      </w:r>
      <w:r>
        <w:tab/>
        <w:t>wikipedia.org</w:t>
      </w:r>
      <w:r>
        <w:tab/>
      </w:r>
      <w:r>
        <w:tab/>
        <w:t>wikiquote.org</w:t>
      </w:r>
      <w:r>
        <w:tab/>
      </w:r>
      <w:r>
        <w:tab/>
        <w:t>wikisource.org</w:t>
      </w:r>
    </w:p>
    <w:p w14:paraId="08886144" w14:textId="4B9904FE" w:rsidR="00B45456" w:rsidRDefault="00FB35FC" w:rsidP="00FB35FC">
      <w:r>
        <w:t>wikiversity.org</w:t>
      </w:r>
      <w:r>
        <w:tab/>
      </w:r>
      <w:r>
        <w:tab/>
        <w:t>wikivoyage.org</w:t>
      </w:r>
      <w:r>
        <w:tab/>
      </w:r>
      <w:r>
        <w:tab/>
        <w:t>wiktionary.org</w:t>
      </w:r>
      <w:r>
        <w:tab/>
      </w:r>
      <w:r>
        <w:tab/>
        <w:t>wmfusercontent.org</w:t>
      </w:r>
    </w:p>
    <w:p w14:paraId="486162D5" w14:textId="5B19680F" w:rsidR="00FB35FC" w:rsidRDefault="00FB35FC" w:rsidP="00FB35FC"/>
    <w:p w14:paraId="3514E06A" w14:textId="0820494A" w:rsidR="00FB35FC" w:rsidRDefault="00FB35FC" w:rsidP="00FB35FC">
      <w:pPr>
        <w:pStyle w:val="NoSpacing"/>
      </w:pPr>
      <w:r>
        <w:t>Country:  Singapore</w:t>
      </w:r>
      <w:r>
        <w:tab/>
      </w:r>
      <w:r>
        <w:tab/>
        <w:t>City:  Singapore</w:t>
      </w:r>
      <w:r>
        <w:tab/>
      </w:r>
      <w:r>
        <w:tab/>
        <w:t>ASN:  AS14907</w:t>
      </w:r>
    </w:p>
    <w:p w14:paraId="59A859FF" w14:textId="77777777" w:rsidR="00FB35FC" w:rsidRPr="00B45456" w:rsidRDefault="00FB35FC" w:rsidP="00FB35FC">
      <w:pPr>
        <w:pStyle w:val="NoSpacing"/>
      </w:pPr>
    </w:p>
    <w:p w14:paraId="61B11FAE" w14:textId="5430C5E2" w:rsidR="00FB35FC" w:rsidRDefault="00FB35FC" w:rsidP="00FB35FC">
      <w:pPr>
        <w:pStyle w:val="NoSpacing"/>
      </w:pPr>
      <w:r>
        <w:t>Organization: Wikimedia Foundation, Inc.</w:t>
      </w:r>
      <w:r>
        <w:tab/>
        <w:t>ISP:  Wikimedia Foundation Inc.</w:t>
      </w:r>
    </w:p>
    <w:p w14:paraId="715E60D0" w14:textId="77777777" w:rsidR="00FB35FC" w:rsidRDefault="00FB35FC" w:rsidP="00FB35FC"/>
    <w:p w14:paraId="78B9E9C1" w14:textId="47F7755D" w:rsidR="00FB35FC" w:rsidRDefault="00FB35FC" w:rsidP="00FB35FC"/>
    <w:p w14:paraId="7F60619B" w14:textId="735448BA" w:rsidR="009F3EE4" w:rsidRPr="009F3EE4" w:rsidRDefault="009F3EE4" w:rsidP="009F3EE4"/>
    <w:p w14:paraId="60D87237" w14:textId="622B26B6" w:rsidR="009F3EE4" w:rsidRDefault="009F3EE4" w:rsidP="009F3EE4"/>
    <w:p w14:paraId="4FC6CD9B" w14:textId="032ABFE8" w:rsidR="009F3EE4" w:rsidRDefault="009F3EE4" w:rsidP="009F3EE4"/>
    <w:p w14:paraId="00D33F23" w14:textId="1A10E28D" w:rsidR="009F3EE4" w:rsidRPr="009F3EE4" w:rsidRDefault="009F3EE4" w:rsidP="009F3EE4">
      <w:r>
        <w:rPr>
          <w:noProof/>
        </w:rPr>
        <w:lastRenderedPageBreak/>
        <w:drawing>
          <wp:anchor distT="0" distB="0" distL="114300" distR="114300" simplePos="0" relativeHeight="251666432" behindDoc="1" locked="0" layoutInCell="1" allowOverlap="1" wp14:anchorId="1260A486" wp14:editId="04DA16CC">
            <wp:simplePos x="0" y="0"/>
            <wp:positionH relativeFrom="margin">
              <wp:align>center</wp:align>
            </wp:positionH>
            <wp:positionV relativeFrom="paragraph">
              <wp:posOffset>0</wp:posOffset>
            </wp:positionV>
            <wp:extent cx="1581150" cy="1133475"/>
            <wp:effectExtent l="0" t="0" r="0" b="9525"/>
            <wp:wrapTight wrapText="bothSides">
              <wp:wrapPolygon edited="0">
                <wp:start x="0" y="0"/>
                <wp:lineTo x="0" y="21418"/>
                <wp:lineTo x="21340" y="21418"/>
                <wp:lineTo x="2134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2">
                      <a:extLst>
                        <a:ext uri="{28A0092B-C50C-407E-A947-70E740481C1C}">
                          <a14:useLocalDpi xmlns:a14="http://schemas.microsoft.com/office/drawing/2010/main" val="0"/>
                        </a:ext>
                      </a:extLst>
                    </a:blip>
                    <a:srcRect r="36641"/>
                    <a:stretch/>
                  </pic:blipFill>
                  <pic:spPr bwMode="auto">
                    <a:xfrm>
                      <a:off x="0" y="0"/>
                      <a:ext cx="1581150" cy="11334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3AE02FB" w14:textId="5CDF748D" w:rsidR="009F3EE4" w:rsidRPr="009F3EE4" w:rsidRDefault="009F3EE4" w:rsidP="009F3EE4"/>
    <w:p w14:paraId="020FB166" w14:textId="3288329B" w:rsidR="009F3EE4" w:rsidRPr="009F3EE4" w:rsidRDefault="009F3EE4" w:rsidP="009F3EE4"/>
    <w:p w14:paraId="610B7D0D" w14:textId="10B83A3F" w:rsidR="009F3EE4" w:rsidRPr="009F3EE4" w:rsidRDefault="009F3EE4" w:rsidP="009F3EE4"/>
    <w:p w14:paraId="12E1DDEF" w14:textId="2E0A21CA" w:rsidR="009F3EE4" w:rsidRPr="009F3EE4" w:rsidRDefault="009F3EE4" w:rsidP="009F3EE4">
      <w:r>
        <w:rPr>
          <w:noProof/>
        </w:rPr>
        <w:drawing>
          <wp:anchor distT="0" distB="0" distL="114300" distR="114300" simplePos="0" relativeHeight="251667456" behindDoc="1" locked="0" layoutInCell="1" allowOverlap="1" wp14:anchorId="46E515EA" wp14:editId="55BF18D0">
            <wp:simplePos x="0" y="0"/>
            <wp:positionH relativeFrom="margin">
              <wp:align>center</wp:align>
            </wp:positionH>
            <wp:positionV relativeFrom="paragraph">
              <wp:posOffset>83820</wp:posOffset>
            </wp:positionV>
            <wp:extent cx="3190875" cy="2057400"/>
            <wp:effectExtent l="0" t="0" r="9525" b="0"/>
            <wp:wrapTight wrapText="bothSides">
              <wp:wrapPolygon edited="0">
                <wp:start x="0" y="0"/>
                <wp:lineTo x="0" y="21400"/>
                <wp:lineTo x="21536" y="21400"/>
                <wp:lineTo x="2153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90875" cy="2057400"/>
                    </a:xfrm>
                    <a:prstGeom prst="rect">
                      <a:avLst/>
                    </a:prstGeom>
                    <a:noFill/>
                    <a:ln>
                      <a:noFill/>
                    </a:ln>
                  </pic:spPr>
                </pic:pic>
              </a:graphicData>
            </a:graphic>
          </wp:anchor>
        </w:drawing>
      </w:r>
    </w:p>
    <w:p w14:paraId="2881B59C" w14:textId="1320DD3E" w:rsidR="009F3EE4" w:rsidRPr="009F3EE4" w:rsidRDefault="009F3EE4" w:rsidP="009F3EE4"/>
    <w:p w14:paraId="6ED45682" w14:textId="5C713C75" w:rsidR="009F3EE4" w:rsidRDefault="009F3EE4" w:rsidP="009F3EE4"/>
    <w:p w14:paraId="5390D245" w14:textId="77777777" w:rsidR="009F3EE4" w:rsidRDefault="009F3EE4" w:rsidP="009F3EE4">
      <w:pPr>
        <w:ind w:firstLine="720"/>
      </w:pPr>
    </w:p>
    <w:p w14:paraId="18A63187" w14:textId="77777777" w:rsidR="009F3EE4" w:rsidRDefault="009F3EE4" w:rsidP="009F3EE4">
      <w:pPr>
        <w:ind w:firstLine="720"/>
      </w:pPr>
    </w:p>
    <w:p w14:paraId="74B8B320" w14:textId="77777777" w:rsidR="009F3EE4" w:rsidRDefault="009F3EE4" w:rsidP="009F3EE4">
      <w:pPr>
        <w:ind w:firstLine="720"/>
      </w:pPr>
    </w:p>
    <w:p w14:paraId="1FA3C6C9" w14:textId="77777777" w:rsidR="009F3EE4" w:rsidRDefault="009F3EE4" w:rsidP="009F3EE4">
      <w:pPr>
        <w:ind w:firstLine="720"/>
      </w:pPr>
    </w:p>
    <w:p w14:paraId="53F427E3" w14:textId="77777777" w:rsidR="009F3EE4" w:rsidRDefault="009F3EE4" w:rsidP="009F3EE4">
      <w:pPr>
        <w:ind w:firstLine="720"/>
      </w:pPr>
    </w:p>
    <w:p w14:paraId="37932459" w14:textId="599B10FA" w:rsidR="009F3EE4" w:rsidRDefault="009F3EE4" w:rsidP="009F3EE4">
      <w:pPr>
        <w:ind w:firstLine="720"/>
      </w:pPr>
      <w:r>
        <w:rPr>
          <w:noProof/>
        </w:rPr>
        <w:drawing>
          <wp:anchor distT="0" distB="0" distL="114300" distR="114300" simplePos="0" relativeHeight="251668480" behindDoc="1" locked="0" layoutInCell="1" allowOverlap="1" wp14:anchorId="1AA5FBBB" wp14:editId="255D7326">
            <wp:simplePos x="0" y="0"/>
            <wp:positionH relativeFrom="margin">
              <wp:align>right</wp:align>
            </wp:positionH>
            <wp:positionV relativeFrom="paragraph">
              <wp:posOffset>215265</wp:posOffset>
            </wp:positionV>
            <wp:extent cx="5486400" cy="4239260"/>
            <wp:effectExtent l="0" t="0" r="0" b="8890"/>
            <wp:wrapTight wrapText="bothSides">
              <wp:wrapPolygon edited="0">
                <wp:start x="0" y="0"/>
                <wp:lineTo x="0" y="21548"/>
                <wp:lineTo x="21525" y="21548"/>
                <wp:lineTo x="2152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4239260"/>
                    </a:xfrm>
                    <a:prstGeom prst="rect">
                      <a:avLst/>
                    </a:prstGeom>
                    <a:noFill/>
                    <a:ln>
                      <a:noFill/>
                    </a:ln>
                  </pic:spPr>
                </pic:pic>
              </a:graphicData>
            </a:graphic>
          </wp:anchor>
        </w:drawing>
      </w:r>
    </w:p>
    <w:p w14:paraId="77F75076" w14:textId="38D04DC4" w:rsidR="009F3EE4" w:rsidRDefault="009F3EE4" w:rsidP="009F3EE4">
      <w:pPr>
        <w:pStyle w:val="Heading2"/>
      </w:pPr>
      <w:r>
        <w:lastRenderedPageBreak/>
        <w:t>DOMAIN:</w:t>
      </w:r>
      <w:r w:rsidRPr="009F3EE4">
        <w:t xml:space="preserve"> </w:t>
      </w:r>
    </w:p>
    <w:p w14:paraId="7A9AE537" w14:textId="2A441D24" w:rsidR="009F3EE4" w:rsidRDefault="009F3EE4" w:rsidP="009F3EE4">
      <w:pPr>
        <w:ind w:firstLine="720"/>
      </w:pPr>
      <w:r>
        <w:rPr>
          <w:noProof/>
        </w:rPr>
        <w:drawing>
          <wp:anchor distT="0" distB="0" distL="114300" distR="114300" simplePos="0" relativeHeight="251669504" behindDoc="1" locked="0" layoutInCell="1" allowOverlap="1" wp14:anchorId="38A3A871" wp14:editId="121EA5C1">
            <wp:simplePos x="0" y="0"/>
            <wp:positionH relativeFrom="margin">
              <wp:align>right</wp:align>
            </wp:positionH>
            <wp:positionV relativeFrom="paragraph">
              <wp:posOffset>296545</wp:posOffset>
            </wp:positionV>
            <wp:extent cx="5457825" cy="3343275"/>
            <wp:effectExtent l="0" t="0" r="9525" b="9525"/>
            <wp:wrapTight wrapText="bothSides">
              <wp:wrapPolygon edited="0">
                <wp:start x="0" y="0"/>
                <wp:lineTo x="0" y="21538"/>
                <wp:lineTo x="21562" y="21538"/>
                <wp:lineTo x="2156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57825" cy="3343275"/>
                    </a:xfrm>
                    <a:prstGeom prst="rect">
                      <a:avLst/>
                    </a:prstGeom>
                    <a:noFill/>
                    <a:ln>
                      <a:noFill/>
                    </a:ln>
                  </pic:spPr>
                </pic:pic>
              </a:graphicData>
            </a:graphic>
          </wp:anchor>
        </w:drawing>
      </w:r>
    </w:p>
    <w:p w14:paraId="0F86743D" w14:textId="0D05BB83" w:rsidR="009F3EE4" w:rsidRDefault="009F3EE4" w:rsidP="009F3EE4">
      <w:pPr>
        <w:ind w:firstLine="720"/>
      </w:pPr>
    </w:p>
    <w:p w14:paraId="2FF74CC2" w14:textId="19B13972" w:rsidR="007E407B" w:rsidRDefault="007E407B" w:rsidP="007E407B">
      <w:pPr>
        <w:pStyle w:val="Quote"/>
      </w:pPr>
      <w:r>
        <w:t>(THE INFORMATION COLLECT FROM COMMANDS AND OTHER WEBSIITES ARE MATCH WITH THE INFORMATION GATNER FROM SHODAN</w:t>
      </w:r>
      <w:r w:rsidR="00BD4F2C">
        <w:t xml:space="preserve"> BUT I DO NOT CV BECAUSE I DON’T LOGIN IN IT</w:t>
      </w:r>
      <w:r>
        <w:t>)</w:t>
      </w:r>
    </w:p>
    <w:p w14:paraId="21D0868A" w14:textId="77777777" w:rsidR="007E407B" w:rsidRDefault="007E407B" w:rsidP="009F3EE4">
      <w:pPr>
        <w:ind w:firstLine="720"/>
      </w:pPr>
    </w:p>
    <w:p w14:paraId="111557A6" w14:textId="77777777" w:rsidR="007E407B" w:rsidRDefault="007E407B" w:rsidP="007E407B">
      <w:pPr>
        <w:pStyle w:val="Heading2"/>
      </w:pPr>
    </w:p>
    <w:p w14:paraId="70828FD2" w14:textId="11AFB897" w:rsidR="007E407B" w:rsidRDefault="007E407B" w:rsidP="007E407B">
      <w:pPr>
        <w:pStyle w:val="Heading2"/>
      </w:pPr>
      <w:r w:rsidRPr="007E407B">
        <w:rPr>
          <w:rStyle w:val="Heading1Char"/>
          <w:noProof/>
        </w:rPr>
        <w:drawing>
          <wp:anchor distT="0" distB="0" distL="114300" distR="114300" simplePos="0" relativeHeight="251670528" behindDoc="1" locked="0" layoutInCell="1" allowOverlap="1" wp14:anchorId="67E9195E" wp14:editId="78014851">
            <wp:simplePos x="0" y="0"/>
            <wp:positionH relativeFrom="margin">
              <wp:align>right</wp:align>
            </wp:positionH>
            <wp:positionV relativeFrom="paragraph">
              <wp:posOffset>1431925</wp:posOffset>
            </wp:positionV>
            <wp:extent cx="5486400" cy="1447800"/>
            <wp:effectExtent l="0" t="0" r="0" b="0"/>
            <wp:wrapTight wrapText="bothSides">
              <wp:wrapPolygon edited="0">
                <wp:start x="0" y="0"/>
                <wp:lineTo x="0" y="21316"/>
                <wp:lineTo x="21525" y="21316"/>
                <wp:lineTo x="2152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1447800"/>
                    </a:xfrm>
                    <a:prstGeom prst="rect">
                      <a:avLst/>
                    </a:prstGeom>
                    <a:noFill/>
                    <a:ln>
                      <a:noFill/>
                    </a:ln>
                  </pic:spPr>
                </pic:pic>
              </a:graphicData>
            </a:graphic>
            <wp14:sizeRelV relativeFrom="margin">
              <wp14:pctHeight>0</wp14:pctHeight>
            </wp14:sizeRelV>
          </wp:anchor>
        </w:drawing>
      </w:r>
      <w:r>
        <w:rPr>
          <w:rStyle w:val="Heading1Char"/>
        </w:rPr>
        <w:t>4)</w:t>
      </w:r>
      <w:r w:rsidRPr="007E407B">
        <w:rPr>
          <w:rStyle w:val="Heading1Char"/>
        </w:rPr>
        <w:t>MXTOOLBOX WEBSITE</w:t>
      </w:r>
      <w:r>
        <w:t>:</w:t>
      </w:r>
    </w:p>
    <w:p w14:paraId="1D494489" w14:textId="1ED700C8" w:rsidR="007E407B" w:rsidRDefault="007E407B" w:rsidP="007E407B"/>
    <w:p w14:paraId="3945B74C" w14:textId="217B3C30" w:rsidR="007E407B" w:rsidRDefault="004E1159" w:rsidP="007E407B">
      <w:r>
        <w:lastRenderedPageBreak/>
        <w:t xml:space="preserve">THE ALL RECOMMANDED DATA FOR REPORT LIKE </w:t>
      </w:r>
    </w:p>
    <w:p w14:paraId="0FC0C91E" w14:textId="7222E0FC" w:rsidR="004E1159" w:rsidRDefault="004E1159" w:rsidP="00F45CE4">
      <w:pPr>
        <w:pStyle w:val="ListNumber"/>
      </w:pPr>
      <w:r>
        <w:t>PORTS</w:t>
      </w:r>
    </w:p>
    <w:p w14:paraId="572BC3C3" w14:textId="6EF04C41" w:rsidR="004E1159" w:rsidRDefault="004E1159" w:rsidP="00F45CE4">
      <w:pPr>
        <w:pStyle w:val="ListNumber"/>
      </w:pPr>
      <w:r>
        <w:t>IP ADDRESSES</w:t>
      </w:r>
    </w:p>
    <w:p w14:paraId="13AA58D8" w14:textId="4DB8B717" w:rsidR="004E1159" w:rsidRDefault="004E1159" w:rsidP="00F45CE4">
      <w:pPr>
        <w:pStyle w:val="ListNumber"/>
      </w:pPr>
      <w:r>
        <w:t>SUBDOMAINS</w:t>
      </w:r>
    </w:p>
    <w:p w14:paraId="4254BBBB" w14:textId="7695BA36" w:rsidR="004E1159" w:rsidRDefault="004E1159" w:rsidP="00F45CE4">
      <w:pPr>
        <w:pStyle w:val="ListNumber"/>
      </w:pPr>
      <w:r>
        <w:t>CVE NUMBER</w:t>
      </w:r>
    </w:p>
    <w:p w14:paraId="6915A911" w14:textId="49F6D746" w:rsidR="004E1159" w:rsidRDefault="004E1159" w:rsidP="007E407B">
      <w:r>
        <w:t>ARE ALL HAVE IN THE REPORT</w:t>
      </w:r>
      <w:r w:rsidR="00CC53CB">
        <w:t>.</w:t>
      </w:r>
    </w:p>
    <w:p w14:paraId="13C1944C" w14:textId="0462EFFE" w:rsidR="00CC53CB" w:rsidRDefault="00CC53CB" w:rsidP="007E407B"/>
    <w:p w14:paraId="629DA895" w14:textId="555936A4" w:rsidR="00CC53CB" w:rsidRDefault="00CC53CB" w:rsidP="007E407B"/>
    <w:p w14:paraId="5A921B9A" w14:textId="2EC96081" w:rsidR="00CC53CB" w:rsidRPr="007E407B" w:rsidRDefault="00CC53CB" w:rsidP="00F45CE4">
      <w:pPr>
        <w:pStyle w:val="Heading1"/>
        <w:jc w:val="center"/>
      </w:pPr>
      <w:r>
        <w:t>THE END</w:t>
      </w:r>
    </w:p>
    <w:sectPr w:rsidR="00CC53CB" w:rsidRPr="007E407B">
      <w:footerReference w:type="default" r:id="rId2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5C4BF" w14:textId="77777777" w:rsidR="00866CAB" w:rsidRDefault="00866CAB">
      <w:pPr>
        <w:spacing w:before="0" w:after="0" w:line="240" w:lineRule="auto"/>
      </w:pPr>
      <w:r>
        <w:separator/>
      </w:r>
    </w:p>
  </w:endnote>
  <w:endnote w:type="continuationSeparator" w:id="0">
    <w:p w14:paraId="044BD1DC" w14:textId="77777777" w:rsidR="00866CAB" w:rsidRDefault="00866CA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EF92F" w14:textId="77777777" w:rsidR="007E407B" w:rsidRDefault="007E407B">
    <w:pPr>
      <w:pStyle w:val="Footer"/>
    </w:pPr>
  </w:p>
  <w:p w14:paraId="7DE1BCF3" w14:textId="0EAA6202" w:rsidR="00B706F7" w:rsidRDefault="00BD64A1">
    <w:pPr>
      <w:pStyle w:val="Footer"/>
    </w:pPr>
    <w:r>
      <w:t xml:space="preserve">Page </w:t>
    </w:r>
    <w:r>
      <w:fldChar w:fldCharType="begin"/>
    </w:r>
    <w:r>
      <w:instrText xml:space="preserve"> PAGE  \* Arabic  \* MERGEFORMAT </w:instrText>
    </w:r>
    <w:r>
      <w:fldChar w:fldCharType="separate"/>
    </w:r>
    <w:r>
      <w:rPr>
        <w:noProof/>
      </w:rPr>
      <w:t>1</w:t>
    </w:r>
    <w:r>
      <w:fldChar w:fldCharType="end"/>
    </w:r>
  </w:p>
  <w:p w14:paraId="2DCFA312" w14:textId="77777777" w:rsidR="007E407B" w:rsidRDefault="007E407B" w:rsidP="007E407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E5AA2" w14:textId="77777777" w:rsidR="00866CAB" w:rsidRDefault="00866CAB">
      <w:pPr>
        <w:spacing w:before="0" w:after="0" w:line="240" w:lineRule="auto"/>
      </w:pPr>
      <w:r>
        <w:separator/>
      </w:r>
    </w:p>
  </w:footnote>
  <w:footnote w:type="continuationSeparator" w:id="0">
    <w:p w14:paraId="79E83413" w14:textId="77777777" w:rsidR="00866CAB" w:rsidRDefault="00866CA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C34"/>
    <w:rsid w:val="002356B3"/>
    <w:rsid w:val="002819CA"/>
    <w:rsid w:val="002F13F1"/>
    <w:rsid w:val="00320B58"/>
    <w:rsid w:val="003E52D2"/>
    <w:rsid w:val="00403D14"/>
    <w:rsid w:val="004E1159"/>
    <w:rsid w:val="007026E7"/>
    <w:rsid w:val="007428B3"/>
    <w:rsid w:val="00763183"/>
    <w:rsid w:val="007835C6"/>
    <w:rsid w:val="007E407B"/>
    <w:rsid w:val="00866CAB"/>
    <w:rsid w:val="009F3EE4"/>
    <w:rsid w:val="00B45456"/>
    <w:rsid w:val="00B46C34"/>
    <w:rsid w:val="00B706F7"/>
    <w:rsid w:val="00BB7AB5"/>
    <w:rsid w:val="00BD4F2C"/>
    <w:rsid w:val="00BD64A1"/>
    <w:rsid w:val="00C446C9"/>
    <w:rsid w:val="00CC53CB"/>
    <w:rsid w:val="00D52020"/>
    <w:rsid w:val="00F21689"/>
    <w:rsid w:val="00F45CE4"/>
    <w:rsid w:val="00F86629"/>
    <w:rsid w:val="00FB3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5E1A29"/>
  <w15:chartTrackingRefBased/>
  <w15:docId w15:val="{A734A3C1-72D4-49A3-A4F6-026733EC4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020"/>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356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rdap.arin.net/registry/entity/WNA11-ARIN" TargetMode="External"/><Relationship Id="rId18" Type="http://schemas.openxmlformats.org/officeDocument/2006/relationships/hyperlink" Target="https://rdap.arin.net/registry/entity/MOONE85-ARIN" TargetMode="External"/><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webSettings" Target="webSettings.xml"/><Relationship Id="rId12" Type="http://schemas.openxmlformats.org/officeDocument/2006/relationships/hyperlink" Target="mailto:abuse@wikimedia.org" TargetMode="External"/><Relationship Id="rId17" Type="http://schemas.openxmlformats.org/officeDocument/2006/relationships/image" Target="media/image2.pn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yperlink" Target="https://rdap.arin.net/registry/entity/MBE96-ARIN" TargetMode="External"/><Relationship Id="rId20" Type="http://schemas.openxmlformats.org/officeDocument/2006/relationships/image" Target="media/image4.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dap.arin.net/registry/entity/WIKIM" TargetMode="External"/><Relationship Id="rId24" Type="http://schemas.openxmlformats.org/officeDocument/2006/relationships/image" Target="media/image8.png"/><Relationship Id="rId5" Type="http://schemas.openxmlformats.org/officeDocument/2006/relationships/styles" Target="styles.xml"/><Relationship Id="rId15" Type="http://schemas.openxmlformats.org/officeDocument/2006/relationships/hyperlink" Target="https://rdap.arin.net/registry/entity/WIKIM-ARIN"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rdap.arin.net/registry/entity/YOUNS-ARIN" TargetMode="External"/><Relationship Id="rId22" Type="http://schemas.openxmlformats.org/officeDocument/2006/relationships/image" Target="media/image6.png"/><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0B242548C1340F193FD5576008405A4"/>
        <w:category>
          <w:name w:val="General"/>
          <w:gallery w:val="placeholder"/>
        </w:category>
        <w:types>
          <w:type w:val="bbPlcHdr"/>
        </w:types>
        <w:behaviors>
          <w:behavior w:val="content"/>
        </w:behaviors>
        <w:guid w:val="{E1322E3A-AB40-4B61-BCD4-9D2325E26BA7}"/>
      </w:docPartPr>
      <w:docPartBody>
        <w:p w:rsidR="003A50AC" w:rsidRDefault="00D73B44">
          <w:pPr>
            <w:pStyle w:val="40B242548C1340F193FD5576008405A4"/>
          </w:pPr>
          <w:bookmarkStart w:id="0" w:name="_Toc318188228"/>
          <w:bookmarkStart w:id="1" w:name="_Toc318188328"/>
          <w:bookmarkStart w:id="2" w:name="_Toc318189313"/>
          <w:bookmarkStart w:id="3" w:name="_Toc316914651"/>
          <w:bookmarkStart w:id="4" w:name="_Toc316916021"/>
          <w:bookmarkStart w:id="5" w:name="_Toc316919854"/>
          <w:bookmarkStart w:id="6" w:name="_Toc318188229"/>
          <w:bookmarkStart w:id="7" w:name="_Toc318188329"/>
          <w:bookmarkStart w:id="8" w:name="_Toc318189314"/>
          <w:bookmarkStart w:id="9" w:name="_Toc315875746"/>
          <w:bookmarkStart w:id="10" w:name="_Toc316914652"/>
          <w:bookmarkStart w:id="11" w:name="_Toc316916022"/>
          <w:bookmarkStart w:id="12" w:name="_Toc316919855"/>
          <w:bookmarkStart w:id="13" w:name="_Toc318188230"/>
          <w:bookmarkStart w:id="14" w:name="_Toc318188330"/>
          <w:bookmarkStart w:id="15" w:name="_Toc318189315"/>
          <w:bookmarkStart w:id="16" w:name="_Toc315875747"/>
          <w:bookmarkStart w:id="17" w:name="_Toc316914653"/>
          <w:bookmarkStart w:id="18" w:name="_Toc316916023"/>
          <w:bookmarkStart w:id="19" w:name="_Toc316919856"/>
          <w:bookmarkStart w:id="20" w:name="_Toc318188231"/>
          <w:bookmarkStart w:id="21" w:name="_Toc318188331"/>
          <w:bookmarkStart w:id="22" w:name="_Toc318189316"/>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t>[Name]</w:t>
          </w:r>
        </w:p>
      </w:docPartBody>
    </w:docPart>
    <w:docPart>
      <w:docPartPr>
        <w:name w:val="D0940E45A569420398DBC6583EBB2046"/>
        <w:category>
          <w:name w:val="General"/>
          <w:gallery w:val="placeholder"/>
        </w:category>
        <w:types>
          <w:type w:val="bbPlcHdr"/>
        </w:types>
        <w:behaviors>
          <w:behavior w:val="content"/>
        </w:behaviors>
        <w:guid w:val="{FDBF5518-D554-48C8-8D55-1BE13D700791}"/>
      </w:docPartPr>
      <w:docPartBody>
        <w:p w:rsidR="003A50AC" w:rsidRDefault="00D73B44">
          <w:pPr>
            <w:pStyle w:val="D0940E45A569420398DBC6583EBB2046"/>
          </w:pPr>
          <w:r>
            <w:t>[Course Title]</w:t>
          </w:r>
        </w:p>
      </w:docPartBody>
    </w:docPart>
    <w:docPart>
      <w:docPartPr>
        <w:name w:val="F3427F68ECD144BC8F92A3B134DCA363"/>
        <w:category>
          <w:name w:val="General"/>
          <w:gallery w:val="placeholder"/>
        </w:category>
        <w:types>
          <w:type w:val="bbPlcHdr"/>
        </w:types>
        <w:behaviors>
          <w:behavior w:val="content"/>
        </w:behaviors>
        <w:guid w:val="{D45EE980-74D1-466A-B7BA-D464C11656D2}"/>
      </w:docPartPr>
      <w:docPartBody>
        <w:p w:rsidR="003A50AC" w:rsidRDefault="00D73B44">
          <w:pPr>
            <w:pStyle w:val="F3427F68ECD144BC8F92A3B134DCA363"/>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B44"/>
    <w:rsid w:val="000C301B"/>
    <w:rsid w:val="003A50AC"/>
    <w:rsid w:val="00D73B44"/>
    <w:rsid w:val="00DB4076"/>
    <w:rsid w:val="00FA19B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4472C4" w:themeColor="accent1"/>
      <w:sz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4472C4"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4472C4" w:themeColor="accent1"/>
      <w:sz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472C4"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lang w:val="en-US" w:eastAsia="en-US"/>
    </w:rPr>
  </w:style>
  <w:style w:type="paragraph" w:customStyle="1" w:styleId="40B242548C1340F193FD5576008405A4">
    <w:name w:val="40B242548C1340F193FD5576008405A4"/>
  </w:style>
  <w:style w:type="paragraph" w:customStyle="1" w:styleId="D0940E45A569420398DBC6583EBB2046">
    <w:name w:val="D0940E45A569420398DBC6583EBB2046"/>
  </w:style>
  <w:style w:type="paragraph" w:customStyle="1" w:styleId="F3427F68ECD144BC8F92A3B134DCA363">
    <w:name w:val="F3427F68ECD144BC8F92A3B134DCA3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2024-07-28T00:00:00</PublishDate>
  <Abstract/>
  <CompanyAddress/>
  <CompanyPhone/>
  <CompanyFax/>
  <CompanyEmail/>
</CoverPageProperties>
</file>

<file path=customXml/item2.xml><?xml version="1.0" encoding="utf-8"?>
<b:Sources xmlns:b="http://schemas.openxmlformats.org/officeDocument/2006/bibliography" SelectedStyle="\APA.XSL" StyleName="APA"/>
</file>

<file path=customXml/item3.xml><?xml version="1.0" encoding="utf-8"?>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2B2AEE-BC27-42AA-AB53-9F1DA8E4413D}">
  <ds:schemaRefs>
    <ds:schemaRef ds:uri="http://schemas.openxmlformats.org/officeDocument/2006/bibliography"/>
  </ds:schemaRefs>
</ds:datastoreItem>
</file>

<file path=customXml/itemProps3.xml><?xml version="1.0" encoding="utf-8"?>
<ds:datastoreItem xmlns:ds="http://schemas.openxmlformats.org/officeDocument/2006/customXml" ds:itemID="{156B0418-D7D4-4AB0-98C7-3E16C42A92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StudentReport</Template>
  <TotalTime>229</TotalTime>
  <Pages>1</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INFORMATION GATHER ABOUT WIKIPEDIA.ORG</vt:lpstr>
    </vt:vector>
  </TitlesOfParts>
  <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GATHER ABOUT WIKIPEDIA.ORG</dc:title>
  <dc:subject>INFO FROM COMMANDS, INFO FROM DIFF WEBSITES</dc:subject>
  <dc:creator>ATIQ-UR-REHMAN</dc:creator>
  <cp:keywords>CERTIFIED ETHICAL HACKER</cp:keywords>
  <cp:lastModifiedBy>WhIte HaT</cp:lastModifiedBy>
  <cp:revision>8</cp:revision>
  <dcterms:created xsi:type="dcterms:W3CDTF">2024-07-28T07:36:00Z</dcterms:created>
  <dcterms:modified xsi:type="dcterms:W3CDTF">2024-07-28T15:26:00Z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